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D25" w14:textId="5BFF8334" w:rsidR="00D5413C" w:rsidRDefault="761D6D8A">
      <w:pPr>
        <w:pStyle w:val="Foto"/>
      </w:pPr>
      <w:r>
        <w:rPr>
          <w:noProof/>
        </w:rPr>
        <w:drawing>
          <wp:inline distT="0" distB="0" distL="0" distR="0" wp14:anchorId="6CEFB734" wp14:editId="70787D4C">
            <wp:extent cx="2676525" cy="3943350"/>
            <wp:effectExtent l="0" t="0" r="0" b="0"/>
            <wp:docPr id="2024011895" name="Bildobjekt 2024011895" descr="Shopping List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en-US"/>
        </w:rPr>
        <w:alias w:val="Titel"/>
        <w:tag w:val=""/>
        <w:id w:val="-320114257"/>
        <w:placeholder>
          <w:docPart w:val="169E3517A2CF4D64868DF7114764A2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08A9D1E" w14:textId="77777777" w:rsidR="001638F6" w:rsidRPr="00F20483" w:rsidRDefault="00666BC0" w:rsidP="00D5413C">
          <w:pPr>
            <w:pStyle w:val="Rubrik"/>
            <w:rPr>
              <w:lang w:val="en-US"/>
            </w:rPr>
          </w:pPr>
          <w:proofErr w:type="spellStart"/>
          <w:r w:rsidRPr="00F20483">
            <w:rPr>
              <w:lang w:val="en-US"/>
            </w:rPr>
            <w:t>Projektplan</w:t>
          </w:r>
          <w:proofErr w:type="spellEnd"/>
        </w:p>
      </w:sdtContent>
    </w:sdt>
    <w:sdt>
      <w:sdtPr>
        <w:rPr>
          <w:lang w:val="en-US"/>
        </w:rPr>
        <w:alias w:val="Ämne"/>
        <w:tag w:val=""/>
        <w:id w:val="545571905"/>
        <w:placeholder>
          <w:docPart w:val="70F4719823054AA49D74B7562965B4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0BA5839" w14:textId="3C3CC727" w:rsidR="001638F6" w:rsidRPr="00F20483" w:rsidRDefault="005F293B" w:rsidP="00D5413C">
          <w:pPr>
            <w:pStyle w:val="Underrubrik"/>
            <w:rPr>
              <w:lang w:val="en-US"/>
            </w:rPr>
          </w:pPr>
          <w:r w:rsidRPr="00F20483">
            <w:rPr>
              <w:lang w:val="en-US"/>
            </w:rPr>
            <w:t>Shopinglistta</w:t>
          </w:r>
        </w:p>
      </w:sdtContent>
    </w:sdt>
    <w:p w14:paraId="147CB830" w14:textId="37AE81EC" w:rsidR="00E750EE" w:rsidRPr="005F293B" w:rsidRDefault="00F20483" w:rsidP="003422FF">
      <w:pPr>
        <w:pStyle w:val="Kontaktinformation"/>
        <w:rPr>
          <w:lang w:val="en-US"/>
        </w:rPr>
      </w:pPr>
      <w:sdt>
        <w:sdtPr>
          <w:rPr>
            <w:lang w:val="en-US"/>
          </w:rPr>
          <w:alias w:val="Författare"/>
          <w:tag w:val=""/>
          <w:id w:val="1539861696"/>
          <w:placeholder>
            <w:docPart w:val="1C4791C3C1ED4124A948DF43E79DEC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F293B" w:rsidRPr="005F293B">
            <w:rPr>
              <w:lang w:val="en-US"/>
            </w:rPr>
            <w:t>Eduard Ducar</w:t>
          </w:r>
        </w:sdtContent>
      </w:sdt>
      <w:r w:rsidR="00D5413C" w:rsidRPr="005F293B">
        <w:rPr>
          <w:lang w:val="en-US" w:bidi="sv-SE"/>
        </w:rPr>
        <w:t xml:space="preserve"> | </w:t>
      </w:r>
      <w:r w:rsidR="154E251C" w:rsidRPr="005F293B">
        <w:rPr>
          <w:lang w:val="en-US" w:bidi="sv-SE"/>
        </w:rPr>
        <w:t>It-20</w:t>
      </w:r>
      <w:r w:rsidR="00090989" w:rsidRPr="005F293B">
        <w:rPr>
          <w:lang w:val="en-US" w:bidi="sv-SE"/>
        </w:rPr>
        <w:t xml:space="preserve"> |</w:t>
      </w:r>
      <w:sdt>
        <w:sdtPr>
          <w:rPr>
            <w:lang w:val="en-US"/>
          </w:rPr>
          <w:alias w:val="Publiceringsdatum"/>
          <w:tag w:val=""/>
          <w:id w:val="-426964934"/>
          <w:placeholder>
            <w:docPart w:val="22DE39CE14234EEE8C4A256A14D8114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2-06T00:00:00Z">
            <w:dateFormat w:val="dd-MM-yyyy"/>
            <w:lid w:val="sv-FI"/>
            <w:storeMappedDataAs w:val="dateTime"/>
            <w:calendar w:val="gregorian"/>
          </w:date>
        </w:sdtPr>
        <w:sdtEndPr/>
        <w:sdtContent>
          <w:r w:rsidRPr="00F20483">
            <w:rPr>
              <w:lang w:val="en-US"/>
            </w:rPr>
            <w:t>06-02-2023</w:t>
          </w:r>
        </w:sdtContent>
      </w:sdt>
    </w:p>
    <w:p w14:paraId="17D751C2" w14:textId="3B07579E" w:rsidR="003422FF" w:rsidRPr="005F293B" w:rsidRDefault="00F20483" w:rsidP="003422FF">
      <w:pPr>
        <w:pStyle w:val="Kontaktinformation"/>
        <w:rPr>
          <w:lang w:val="en-US"/>
        </w:rPr>
      </w:pPr>
      <w:sdt>
        <w:sdtPr>
          <w:rPr>
            <w:lang w:val="en-US" w:bidi="sv-SE"/>
          </w:rPr>
          <w:alias w:val="Företag"/>
          <w:tag w:val=""/>
          <w:id w:val="-1198466643"/>
          <w:placeholder>
            <w:docPart w:val="5AE941F7352C4144A826A7F4B276CD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9C17F7" w:rsidRPr="005F293B">
            <w:rPr>
              <w:lang w:val="en-US" w:bidi="sv-SE"/>
            </w:rPr>
            <w:t>Ålands</w:t>
          </w:r>
          <w:proofErr w:type="spellEnd"/>
          <w:r w:rsidR="009C17F7" w:rsidRPr="005F293B">
            <w:rPr>
              <w:lang w:val="en-US" w:bidi="sv-SE"/>
            </w:rPr>
            <w:t xml:space="preserve"> </w:t>
          </w:r>
          <w:proofErr w:type="spellStart"/>
          <w:r w:rsidR="009C17F7" w:rsidRPr="005F293B">
            <w:rPr>
              <w:lang w:val="en-US" w:bidi="sv-SE"/>
            </w:rPr>
            <w:t>Yrkesgymnasium</w:t>
          </w:r>
          <w:proofErr w:type="spellEnd"/>
          <w:r w:rsidR="009C17F7" w:rsidRPr="005F293B">
            <w:rPr>
              <w:lang w:val="en-US" w:bidi="sv-SE"/>
            </w:rPr>
            <w:t xml:space="preserve"> - </w:t>
          </w:r>
          <w:proofErr w:type="spellStart"/>
          <w:r w:rsidR="005F293B" w:rsidRPr="005F293B">
            <w:rPr>
              <w:lang w:val="en-US" w:bidi="sv-SE"/>
            </w:rPr>
            <w:t>It</w:t>
          </w:r>
          <w:r w:rsidR="005F293B">
            <w:rPr>
              <w:lang w:val="en-US" w:bidi="sv-SE"/>
            </w:rPr>
            <w:t>stödperson</w:t>
          </w:r>
          <w:proofErr w:type="spellEnd"/>
        </w:sdtContent>
      </w:sdt>
      <w:r w:rsidR="003422FF" w:rsidRPr="005F293B">
        <w:rPr>
          <w:lang w:val="en-US" w:bidi="sv-SE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116686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2BC61" w14:textId="15FE70C8" w:rsidR="003438CB" w:rsidRDefault="003438CB">
          <w:pPr>
            <w:pStyle w:val="Innehllsfrteckningsrubrik"/>
          </w:pPr>
          <w:r>
            <w:t>Innehåll</w:t>
          </w:r>
        </w:p>
        <w:p w14:paraId="3C25FC2C" w14:textId="6B4F0A42" w:rsidR="004179AE" w:rsidRDefault="003438CB">
          <w:pPr>
            <w:pStyle w:val="Innehll1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2766" w:history="1">
            <w:r w:rsidR="004179AE" w:rsidRPr="00DF7195">
              <w:rPr>
                <w:rStyle w:val="Hyperlnk"/>
                <w:noProof/>
              </w:rPr>
              <w:t>Projektbeskrivning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_Toc103152766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1847EED7" w14:textId="1AC2259C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67" w:history="1">
            <w:r w:rsidR="004179AE" w:rsidRPr="00DF7195">
              <w:rPr>
                <w:rStyle w:val="Hyperlnk"/>
                <w:noProof/>
              </w:rPr>
              <w:t>Bakgrund och problemformulering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_Toc103152767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1AA27331" w14:textId="5BADB3A8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68" w:history="1">
            <w:r w:rsidR="004179AE" w:rsidRPr="00DF7195">
              <w:rPr>
                <w:rStyle w:val="Hyperlnk"/>
                <w:noProof/>
              </w:rPr>
              <w:t>Tidsuppskattning samt schema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_Toc103152768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6529E468" w14:textId="3B908324" w:rsidR="004179AE" w:rsidRDefault="00F20483">
          <w:pPr>
            <w:pStyle w:val="Innehll1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69" w:history="1">
            <w:r w:rsidR="004179AE" w:rsidRPr="00DF7195">
              <w:rPr>
                <w:rStyle w:val="Hyperlnk"/>
                <w:noProof/>
              </w:rPr>
              <w:t>Plattformar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_Toc103152769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132C602C" w14:textId="706E3B81" w:rsidR="004179AE" w:rsidRDefault="00F20483">
          <w:pPr>
            <w:pStyle w:val="Innehll1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0" w:history="1">
            <w:r w:rsidR="004179AE" w:rsidRPr="00DF7195">
              <w:rPr>
                <w:rStyle w:val="Hyperlnk"/>
                <w:noProof/>
              </w:rPr>
              <w:t>Testning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_Toc103152770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28722B2A" w14:textId="7AD7145E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1" w:history="1">
            <w:r w:rsidR="004179AE" w:rsidRPr="00DF7195">
              <w:rPr>
                <w:rStyle w:val="Hyperlnk"/>
                <w:noProof/>
              </w:rPr>
              <w:t>Miljöer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_Toc103152771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3EEEA00F" w14:textId="19F398E0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2" w:history="1">
            <w:r w:rsidR="004179AE" w:rsidRPr="00DF7195">
              <w:rPr>
                <w:rStyle w:val="Hyperlnk"/>
                <w:noProof/>
              </w:rPr>
              <w:t>Alternativ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_Toc103152772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637F22F5" w14:textId="6BBD4C30" w:rsidR="004179AE" w:rsidRDefault="00F20483">
          <w:pPr>
            <w:pStyle w:val="Innehll1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3" w:history="1">
            <w:r w:rsidR="004179AE" w:rsidRPr="00DF7195">
              <w:rPr>
                <w:rStyle w:val="Hyperlnk"/>
                <w:noProof/>
              </w:rPr>
              <w:t>Gränssnittet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_Toc103152773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1F6D0419" w14:textId="6D5D1419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4" w:history="1">
            <w:r w:rsidR="004179AE" w:rsidRPr="00DF7195">
              <w:rPr>
                <w:rStyle w:val="Hyperlnk"/>
                <w:noProof/>
              </w:rPr>
              <w:t>Bilder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_Toc103152774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3442E68F" w14:textId="7A5B56FF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5" w:history="1">
            <w:r w:rsidR="004179AE" w:rsidRPr="00DF7195">
              <w:rPr>
                <w:rStyle w:val="Hyperlnk"/>
                <w:noProof/>
              </w:rPr>
              <w:t>Navigering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_Toc103152775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0593CDA0" w14:textId="1584F15C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6" w:history="1">
            <w:r w:rsidR="004179AE" w:rsidRPr="00DF7195">
              <w:rPr>
                <w:rStyle w:val="Hyperlnk"/>
                <w:noProof/>
              </w:rPr>
              <w:t>Funktioner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_Toc103152776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2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12442627" w14:textId="47E15768" w:rsidR="004179AE" w:rsidRDefault="00F20483">
          <w:pPr>
            <w:pStyle w:val="Innehll1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7" w:history="1">
            <w:r w:rsidR="004179AE" w:rsidRPr="00DF7195">
              <w:rPr>
                <w:rStyle w:val="Hyperlnk"/>
                <w:noProof/>
              </w:rPr>
              <w:t>Information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_Toc103152777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3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5B787464" w14:textId="3A8F08B0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8" w:history="1">
            <w:r w:rsidR="004179AE" w:rsidRPr="00DF7195">
              <w:rPr>
                <w:rStyle w:val="Hyperlnk"/>
                <w:noProof/>
              </w:rPr>
              <w:t>Datamodell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_Toc103152778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3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37161272" w14:textId="1141A4E8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79" w:history="1">
            <w:r w:rsidR="004179AE" w:rsidRPr="00DF7195">
              <w:rPr>
                <w:rStyle w:val="Hyperlnk"/>
                <w:noProof/>
              </w:rPr>
              <w:t>Databas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_Toc103152779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3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64CE6B64" w14:textId="35AD1EF6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80" w:history="1">
            <w:r w:rsidR="004179AE" w:rsidRPr="00DF7195">
              <w:rPr>
                <w:rStyle w:val="Hyperlnk"/>
                <w:noProof/>
              </w:rPr>
              <w:t>Tabellbeskrivningar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_Toc103152780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3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5DFABC35" w14:textId="3E10C7E1" w:rsidR="004179AE" w:rsidRDefault="00F20483">
          <w:pPr>
            <w:pStyle w:val="Innehll1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81" w:history="1">
            <w:r w:rsidR="004179AE" w:rsidRPr="00DF7195">
              <w:rPr>
                <w:rStyle w:val="Hyperlnk"/>
                <w:noProof/>
              </w:rPr>
              <w:t>Säkerhet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_Toc103152781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3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77133822" w14:textId="39A1AA43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82" w:history="1">
            <w:r w:rsidR="004179AE" w:rsidRPr="00DF7195">
              <w:rPr>
                <w:rStyle w:val="Hyperlnk"/>
                <w:noProof/>
              </w:rPr>
              <w:t>Kodredundans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_Toc103152782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3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375D6C5C" w14:textId="57DFA4A3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83" w:history="1">
            <w:r w:rsidR="004179AE" w:rsidRPr="00DF7195">
              <w:rPr>
                <w:rStyle w:val="Hyperlnk"/>
                <w:noProof/>
              </w:rPr>
              <w:t>Samarbete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_Toc103152783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3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1612D094" w14:textId="459E61F4" w:rsidR="004179AE" w:rsidRDefault="00F20483">
          <w:pPr>
            <w:pStyle w:val="Innehll2"/>
            <w:tabs>
              <w:tab w:val="right" w:leader="dot" w:pos="8618"/>
            </w:tabs>
            <w:rPr>
              <w:noProof/>
              <w:color w:val="auto"/>
              <w:lang w:val="sv-FI" w:eastAsia="sv-FI"/>
            </w:rPr>
          </w:pPr>
          <w:hyperlink w:anchor="_Toc103152784" w:history="1">
            <w:r w:rsidR="004179AE" w:rsidRPr="00DF7195">
              <w:rPr>
                <w:rStyle w:val="Hyperlnk"/>
                <w:noProof/>
              </w:rPr>
              <w:t>Sekretess</w:t>
            </w:r>
            <w:r w:rsidR="004179AE">
              <w:rPr>
                <w:noProof/>
                <w:webHidden/>
              </w:rPr>
              <w:tab/>
            </w:r>
            <w:r w:rsidR="004179AE">
              <w:rPr>
                <w:noProof/>
                <w:webHidden/>
              </w:rPr>
              <w:fldChar w:fldCharType="begin"/>
            </w:r>
            <w:r w:rsidR="004179AE">
              <w:rPr>
                <w:noProof/>
                <w:webHidden/>
              </w:rPr>
              <w:instrText xml:space="preserve"> PAGEREF _Toc103152784 \h </w:instrText>
            </w:r>
            <w:r w:rsidR="004179AE">
              <w:rPr>
                <w:noProof/>
                <w:webHidden/>
              </w:rPr>
            </w:r>
            <w:r w:rsidR="004179AE">
              <w:rPr>
                <w:noProof/>
                <w:webHidden/>
              </w:rPr>
              <w:fldChar w:fldCharType="separate"/>
            </w:r>
            <w:r w:rsidR="004179AE">
              <w:rPr>
                <w:noProof/>
                <w:webHidden/>
              </w:rPr>
              <w:t>3</w:t>
            </w:r>
            <w:r w:rsidR="004179AE">
              <w:rPr>
                <w:noProof/>
                <w:webHidden/>
              </w:rPr>
              <w:fldChar w:fldCharType="end"/>
            </w:r>
          </w:hyperlink>
        </w:p>
        <w:p w14:paraId="63A19154" w14:textId="1B7D9767" w:rsidR="003438CB" w:rsidRDefault="003438CB">
          <w:r>
            <w:rPr>
              <w:b/>
              <w:bCs/>
            </w:rPr>
            <w:fldChar w:fldCharType="end"/>
          </w:r>
        </w:p>
      </w:sdtContent>
    </w:sdt>
    <w:p w14:paraId="16A4553E" w14:textId="77777777" w:rsidR="0027205B" w:rsidRDefault="0027205B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3A684B28" w14:textId="043C415E" w:rsidR="001638F6" w:rsidRDefault="00666BC0">
      <w:pPr>
        <w:pStyle w:val="Rubrik1"/>
      </w:pPr>
      <w:bookmarkStart w:id="0" w:name="_Toc103152766"/>
      <w:r>
        <w:lastRenderedPageBreak/>
        <w:t>Projektbe</w:t>
      </w:r>
      <w:r w:rsidR="00B014BA">
        <w:t>skrivning</w:t>
      </w:r>
      <w:bookmarkEnd w:id="0"/>
    </w:p>
    <w:p w14:paraId="673E6FF4" w14:textId="37ABF9A6" w:rsidR="3215A50C" w:rsidRDefault="3215A50C" w:rsidP="531C07A5">
      <w:r>
        <w:t>Jag har valt att göra shoppinglistan</w:t>
      </w:r>
      <w:r w:rsidR="481256BF">
        <w:t xml:space="preserve"> för det är mycket folk som handlar på internetet</w:t>
      </w:r>
      <w:r w:rsidR="3299D72E">
        <w:t>, programvaran är tänkt för datorer</w:t>
      </w:r>
      <w:r w:rsidR="46E98485">
        <w:t>, och mobil.</w:t>
      </w:r>
    </w:p>
    <w:p w14:paraId="469913B0" w14:textId="31E44CAA" w:rsidR="3299D72E" w:rsidRDefault="3299D72E" w:rsidP="531C07A5">
      <w:r>
        <w:t>Shoppinglistan är tänkt för personer som</w:t>
      </w:r>
      <w:r w:rsidR="24A97491">
        <w:t xml:space="preserve"> glömmer bort deras </w:t>
      </w:r>
      <w:proofErr w:type="spellStart"/>
      <w:r w:rsidR="24A97491">
        <w:t>shopinglista</w:t>
      </w:r>
      <w:proofErr w:type="spellEnd"/>
      <w:r>
        <w:t>.</w:t>
      </w:r>
      <w:r w:rsidR="4191FEB5">
        <w:t xml:space="preserve"> </w:t>
      </w:r>
      <w:r w:rsidR="3B2B6851">
        <w:t xml:space="preserve"> </w:t>
      </w:r>
      <w:r w:rsidR="7D7CCAD9">
        <w:t>Shoppinglistan är användarvänligt och lätt att navigera fö</w:t>
      </w:r>
      <w:r w:rsidR="47F89519">
        <w:t xml:space="preserve">r att kunden skulle hitta </w:t>
      </w:r>
      <w:r w:rsidR="2889568D">
        <w:t xml:space="preserve">lätt deras </w:t>
      </w:r>
      <w:proofErr w:type="spellStart"/>
      <w:r w:rsidR="2889568D">
        <w:t>shopinglistor</w:t>
      </w:r>
      <w:proofErr w:type="spellEnd"/>
      <w:r w:rsidR="2889568D">
        <w:t>.</w:t>
      </w:r>
    </w:p>
    <w:p w14:paraId="03F92B85" w14:textId="67C47878" w:rsidR="00A607AE" w:rsidRDefault="00A5121B" w:rsidP="00B944B2">
      <w:pPr>
        <w:pStyle w:val="Rubrik2"/>
      </w:pPr>
      <w:bookmarkStart w:id="1" w:name="_Toc103152768"/>
      <w:r>
        <w:t>Tid</w:t>
      </w:r>
      <w:r w:rsidR="00B71D83">
        <w:t xml:space="preserve">suppskattning samt </w:t>
      </w:r>
      <w:r w:rsidR="00B944B2">
        <w:t>schema</w:t>
      </w:r>
      <w:bookmarkEnd w:id="1"/>
    </w:p>
    <w:p w14:paraId="6331F712" w14:textId="63350893" w:rsidR="5220093C" w:rsidRDefault="5220093C" w:rsidP="09744D92">
      <w:r>
        <w:t>Projekten är tänkt att vara klart tills februari. Nedanför finns en beskrivning av tidsuppskattningen</w:t>
      </w:r>
      <w:r w:rsidR="62BC83D5">
        <w:t xml:space="preserve"> och Gant-schemat</w:t>
      </w:r>
    </w:p>
    <w:p w14:paraId="68B21036" w14:textId="3E996777" w:rsidR="616BC7B9" w:rsidRDefault="616BC7B9" w:rsidP="09744D92">
      <w:pPr>
        <w:pStyle w:val="Liststycke"/>
        <w:numPr>
          <w:ilvl w:val="0"/>
          <w:numId w:val="1"/>
        </w:numPr>
      </w:pPr>
      <w:r>
        <w:t xml:space="preserve">Dokumentation: </w:t>
      </w:r>
      <w:r w:rsidR="2DC94B6C">
        <w:t>10</w:t>
      </w:r>
      <w:r>
        <w:t xml:space="preserve"> timmar</w:t>
      </w:r>
    </w:p>
    <w:p w14:paraId="4BFE5E3B" w14:textId="12D89FE1" w:rsidR="616BC7B9" w:rsidRDefault="616BC7B9" w:rsidP="09744D92">
      <w:pPr>
        <w:pStyle w:val="Liststycke"/>
        <w:numPr>
          <w:ilvl w:val="0"/>
          <w:numId w:val="1"/>
        </w:numPr>
      </w:pPr>
      <w:r>
        <w:t>Back end</w:t>
      </w:r>
      <w:r w:rsidR="0D1BBE05">
        <w:t>: 24 timmar</w:t>
      </w:r>
    </w:p>
    <w:p w14:paraId="000E3FC9" w14:textId="38FC8F7B" w:rsidR="616BC7B9" w:rsidRDefault="616BC7B9" w:rsidP="09744D92">
      <w:pPr>
        <w:pStyle w:val="Liststycke"/>
        <w:numPr>
          <w:ilvl w:val="0"/>
          <w:numId w:val="1"/>
        </w:numPr>
      </w:pPr>
      <w:r>
        <w:t xml:space="preserve">Front end: </w:t>
      </w:r>
      <w:r w:rsidR="06507D7A">
        <w:t>16</w:t>
      </w:r>
      <w:r>
        <w:t xml:space="preserve"> </w:t>
      </w:r>
      <w:r w:rsidR="48D35E71">
        <w:t>timmar</w:t>
      </w:r>
    </w:p>
    <w:p w14:paraId="44FAD2B0" w14:textId="29BB9C64" w:rsidR="616BC7B9" w:rsidRDefault="4470C4BC" w:rsidP="09744D92">
      <w:pPr>
        <w:pStyle w:val="Liststycke"/>
        <w:numPr>
          <w:ilvl w:val="0"/>
          <w:numId w:val="1"/>
        </w:numPr>
      </w:pPr>
      <w:proofErr w:type="spellStart"/>
      <w:r>
        <w:t>Deployment</w:t>
      </w:r>
      <w:proofErr w:type="spellEnd"/>
      <w:r>
        <w:t>: 6 timmar</w:t>
      </w:r>
    </w:p>
    <w:p w14:paraId="4E448DA0" w14:textId="7DD59408" w:rsidR="4FFFF138" w:rsidRDefault="4FFFF138" w:rsidP="15C5002C">
      <w:r>
        <w:rPr>
          <w:noProof/>
        </w:rPr>
        <w:drawing>
          <wp:inline distT="0" distB="0" distL="0" distR="0" wp14:anchorId="540B47C5" wp14:editId="700467F1">
            <wp:extent cx="5210175" cy="1485900"/>
            <wp:effectExtent l="0" t="0" r="0" b="0"/>
            <wp:docPr id="2056170811" name="Bildobjekt 2056170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9277" w14:textId="448FB2E3" w:rsidR="531C07A5" w:rsidRDefault="531C07A5" w:rsidP="531C07A5"/>
    <w:p w14:paraId="4C58456C" w14:textId="34C2B580" w:rsidR="78CF7608" w:rsidRDefault="78CF7608" w:rsidP="531C07A5">
      <w:r>
        <w:t>Miljö</w:t>
      </w:r>
    </w:p>
    <w:p w14:paraId="2F5F5DC0" w14:textId="2052C45E" w:rsidR="255B3E56" w:rsidRDefault="255B3E56">
      <w:r>
        <w:t xml:space="preserve">Programmet </w:t>
      </w:r>
      <w:r w:rsidR="4F4BAAF4">
        <w:t>skall utvecklas</w:t>
      </w:r>
      <w:r w:rsidR="05E8B787">
        <w:t xml:space="preserve"> i</w:t>
      </w:r>
      <w:r w:rsidR="35670FFF">
        <w:t xml:space="preserve"> </w:t>
      </w:r>
      <w:proofErr w:type="spellStart"/>
      <w:r w:rsidR="35670FFF">
        <w:t>Python</w:t>
      </w:r>
      <w:proofErr w:type="spellEnd"/>
      <w:r w:rsidR="35670FFF">
        <w:t xml:space="preserve"> och Djang</w:t>
      </w:r>
      <w:r w:rsidR="1B77FF41">
        <w:t>o</w:t>
      </w:r>
      <w:r w:rsidR="762B826F">
        <w:t xml:space="preserve"> som databasmiljö skall den använda </w:t>
      </w:r>
      <w:proofErr w:type="spellStart"/>
      <w:r w:rsidR="762B826F">
        <w:t>MySql</w:t>
      </w:r>
      <w:proofErr w:type="spellEnd"/>
      <w:r w:rsidR="33E0C2BE">
        <w:t>.</w:t>
      </w:r>
      <w:r w:rsidR="2987E0B8">
        <w:t xml:space="preserve"> </w:t>
      </w:r>
      <w:r w:rsidR="20C7CF04">
        <w:t xml:space="preserve">Programmet </w:t>
      </w:r>
      <w:r w:rsidR="35670FFF">
        <w:t xml:space="preserve">är </w:t>
      </w:r>
      <w:r w:rsidR="28172651">
        <w:t>tänkt att använda sig av datanom som server och släppas</w:t>
      </w:r>
      <w:r w:rsidR="72A53B42">
        <w:t xml:space="preserve"> ut på en </w:t>
      </w:r>
      <w:proofErr w:type="spellStart"/>
      <w:r w:rsidR="72A53B42">
        <w:t>Ubuntu</w:t>
      </w:r>
      <w:proofErr w:type="spellEnd"/>
      <w:r w:rsidR="72A53B42">
        <w:t xml:space="preserve"> virtuell maskin</w:t>
      </w:r>
      <w:r w:rsidR="2E391226">
        <w:t xml:space="preserve"> och Railway </w:t>
      </w:r>
      <w:proofErr w:type="spellStart"/>
      <w:r w:rsidR="2E391226">
        <w:t>github</w:t>
      </w:r>
      <w:proofErr w:type="spellEnd"/>
      <w:r w:rsidR="2E391226">
        <w:t>.</w:t>
      </w:r>
    </w:p>
    <w:p w14:paraId="794A8E5B" w14:textId="1E4451A1" w:rsidR="531C07A5" w:rsidRDefault="5901D413" w:rsidP="15C5002C">
      <w:pPr>
        <w:rPr>
          <w:sz w:val="28"/>
          <w:szCs w:val="28"/>
        </w:rPr>
      </w:pPr>
      <w:r w:rsidRPr="15C5002C">
        <w:rPr>
          <w:sz w:val="28"/>
          <w:szCs w:val="28"/>
        </w:rPr>
        <w:t>USER CASE:</w:t>
      </w:r>
    </w:p>
    <w:p w14:paraId="1996207B" w14:textId="58962D72" w:rsidR="7C4D6297" w:rsidRDefault="7C4D6297" w:rsidP="15C5002C">
      <w:r>
        <w:rPr>
          <w:noProof/>
        </w:rPr>
        <w:lastRenderedPageBreak/>
        <w:drawing>
          <wp:inline distT="0" distB="0" distL="0" distR="0" wp14:anchorId="5B4E9634" wp14:editId="5D3D09AF">
            <wp:extent cx="4572000" cy="3276600"/>
            <wp:effectExtent l="0" t="0" r="0" b="0"/>
            <wp:docPr id="1295656628" name="Bildobjekt 129565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EFE5" w14:textId="52C0BF28" w:rsidR="00EA7EC6" w:rsidRDefault="00EA7EC6" w:rsidP="00EA7EC6">
      <w:pPr>
        <w:pStyle w:val="Rubrik1"/>
      </w:pPr>
      <w:bookmarkStart w:id="2" w:name="_Toc103152770"/>
      <w:r>
        <w:t>Testnin</w:t>
      </w:r>
      <w:r w:rsidR="2CC24877">
        <w:t>g</w:t>
      </w:r>
      <w:bookmarkEnd w:id="2"/>
    </w:p>
    <w:p w14:paraId="6D022D4D" w14:textId="668B8A25" w:rsidR="00EA7EC6" w:rsidRDefault="0090452D" w:rsidP="002C6297">
      <w:pPr>
        <w:pStyle w:val="Rubrik2"/>
      </w:pPr>
      <w:bookmarkStart w:id="3" w:name="_Toc103152771"/>
      <w:r>
        <w:t>Miljöer</w:t>
      </w:r>
      <w:bookmarkEnd w:id="3"/>
    </w:p>
    <w:p w14:paraId="3A5BFB17" w14:textId="6D757980" w:rsidR="499FBA22" w:rsidRDefault="499FBA22" w:rsidP="531C07A5">
      <w:r>
        <w:t xml:space="preserve">Testningen skall testas i </w:t>
      </w:r>
      <w:proofErr w:type="spellStart"/>
      <w:r>
        <w:t>FireFox</w:t>
      </w:r>
      <w:proofErr w:type="spellEnd"/>
      <w:r>
        <w:t xml:space="preserve"> och </w:t>
      </w:r>
      <w:proofErr w:type="spellStart"/>
      <w:r>
        <w:t>Chrome</w:t>
      </w:r>
      <w:proofErr w:type="spellEnd"/>
      <w:r>
        <w:t xml:space="preserve">, </w:t>
      </w:r>
      <w:r w:rsidR="08449F54">
        <w:t xml:space="preserve">programmet skulle testas både på </w:t>
      </w:r>
      <w:r w:rsidR="7AB56BA0">
        <w:t>laptopskärm</w:t>
      </w:r>
      <w:r w:rsidR="08449F54">
        <w:t xml:space="preserve"> och </w:t>
      </w:r>
      <w:r w:rsidR="2F2F61A1">
        <w:t>som mobilskärm</w:t>
      </w:r>
      <w:r w:rsidR="1869F798">
        <w:t xml:space="preserve"> </w:t>
      </w:r>
      <w:proofErr w:type="gramStart"/>
      <w:r w:rsidR="347C1320">
        <w:t>768-80</w:t>
      </w:r>
      <w:proofErr w:type="gramEnd"/>
      <w:r w:rsidR="347C1320">
        <w:t xml:space="preserve"> </w:t>
      </w:r>
      <w:proofErr w:type="spellStart"/>
      <w:r w:rsidR="347C1320">
        <w:t>px</w:t>
      </w:r>
      <w:proofErr w:type="spellEnd"/>
      <w:r w:rsidR="347C1320">
        <w:t xml:space="preserve">, 375 </w:t>
      </w:r>
      <w:proofErr w:type="spellStart"/>
      <w:r w:rsidR="347C1320">
        <w:t>px</w:t>
      </w:r>
      <w:proofErr w:type="spellEnd"/>
      <w:r w:rsidR="347C1320">
        <w:t xml:space="preserve">. </w:t>
      </w:r>
    </w:p>
    <w:p w14:paraId="1CC523E3" w14:textId="0DC37141" w:rsidR="531C07A5" w:rsidRDefault="531C07A5" w:rsidP="531C07A5"/>
    <w:p w14:paraId="08E54518" w14:textId="0F46FA11" w:rsidR="00072515" w:rsidRDefault="00072515" w:rsidP="00072515">
      <w:pPr>
        <w:pStyle w:val="Rubrik2"/>
      </w:pPr>
      <w:bookmarkStart w:id="4" w:name="_Toc103152772"/>
      <w:r>
        <w:t>Alternativ</w:t>
      </w:r>
      <w:bookmarkEnd w:id="4"/>
    </w:p>
    <w:p w14:paraId="30F407B0" w14:textId="68AEAF40" w:rsidR="00B641B0" w:rsidRDefault="00072515" w:rsidP="00B641B0">
      <w:r>
        <w:t>Vilka delar ska testas och hur ska testen genomföras</w:t>
      </w:r>
      <w:r w:rsidR="00334812">
        <w:t>, vem ska utföra testen</w:t>
      </w:r>
      <w:r w:rsidR="006E6A18">
        <w:t>?</w:t>
      </w:r>
    </w:p>
    <w:p w14:paraId="2A9692C3" w14:textId="1DB7999D" w:rsidR="24F8B0BB" w:rsidRDefault="24F8B0BB" w:rsidP="531C07A5">
      <w:r>
        <w:t xml:space="preserve">Jag ska utföra följande tester: </w:t>
      </w:r>
    </w:p>
    <w:p w14:paraId="7105D863" w14:textId="38BF5CA5" w:rsidR="71E501CD" w:rsidRDefault="71E501CD" w:rsidP="09744D92">
      <w:r>
        <w:rPr>
          <w:noProof/>
        </w:rPr>
        <w:lastRenderedPageBreak/>
        <w:drawing>
          <wp:inline distT="0" distB="0" distL="0" distR="0" wp14:anchorId="1E62421B" wp14:editId="741945C4">
            <wp:extent cx="4572000" cy="3105150"/>
            <wp:effectExtent l="0" t="0" r="0" b="0"/>
            <wp:docPr id="1832953600" name="Bildobjekt 183295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58C" w14:textId="721D2086" w:rsidR="005D64B3" w:rsidRDefault="00E77AA4" w:rsidP="00E77AA4">
      <w:pPr>
        <w:pStyle w:val="Rubrik1"/>
      </w:pPr>
      <w:bookmarkStart w:id="5" w:name="_Toc103152773"/>
      <w:r>
        <w:t>Gränssnittet</w:t>
      </w:r>
      <w:bookmarkEnd w:id="5"/>
    </w:p>
    <w:p w14:paraId="6275ABBD" w14:textId="31E674F5" w:rsidR="00E77AA4" w:rsidRDefault="009D7BEF" w:rsidP="009D7BEF">
      <w:pPr>
        <w:pStyle w:val="Rubrik2"/>
      </w:pPr>
      <w:bookmarkStart w:id="6" w:name="_Toc103152774"/>
      <w:r>
        <w:t>Bilder</w:t>
      </w:r>
      <w:bookmarkEnd w:id="6"/>
    </w:p>
    <w:p w14:paraId="71219BD0" w14:textId="6D56F32B" w:rsidR="009D7BEF" w:rsidRDefault="009D7BEF" w:rsidP="009D7BEF">
      <w:r>
        <w:t>Hur ska de olika skärmbilderna i programmet se ut</w:t>
      </w:r>
      <w:r w:rsidR="006E6A18">
        <w:t>?</w:t>
      </w:r>
    </w:p>
    <w:p w14:paraId="00FCC4A7" w14:textId="37FB2DC7" w:rsidR="199D6342" w:rsidRDefault="199D6342" w:rsidP="531C07A5">
      <w:r>
        <w:rPr>
          <w:noProof/>
        </w:rPr>
        <w:drawing>
          <wp:inline distT="0" distB="0" distL="0" distR="0" wp14:anchorId="17BEF712" wp14:editId="48F1D335">
            <wp:extent cx="4572000" cy="3124200"/>
            <wp:effectExtent l="0" t="0" r="0" b="0"/>
            <wp:docPr id="1489602449" name="Bildobjekt 148960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DBD7" w14:textId="758DC539" w:rsidR="199D6342" w:rsidRDefault="199D6342" w:rsidP="531C07A5">
      <w:r>
        <w:rPr>
          <w:noProof/>
        </w:rPr>
        <w:lastRenderedPageBreak/>
        <w:drawing>
          <wp:inline distT="0" distB="0" distL="0" distR="0" wp14:anchorId="79D673A1" wp14:editId="06419AAD">
            <wp:extent cx="4572000" cy="3124200"/>
            <wp:effectExtent l="0" t="0" r="0" b="0"/>
            <wp:docPr id="674710212" name="Bildobjekt 67471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7023" w14:textId="37EC06D1" w:rsidR="4210ADF0" w:rsidRDefault="4210ADF0" w:rsidP="531C07A5">
      <w:r>
        <w:rPr>
          <w:noProof/>
        </w:rPr>
        <w:drawing>
          <wp:inline distT="0" distB="0" distL="0" distR="0" wp14:anchorId="4074899B" wp14:editId="3F26FBAD">
            <wp:extent cx="4572000" cy="3124200"/>
            <wp:effectExtent l="0" t="0" r="0" b="0"/>
            <wp:docPr id="946557275" name="Bildobjekt 946557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EE9D" w14:textId="09EE8B73" w:rsidR="17231FD7" w:rsidRDefault="17231FD7" w:rsidP="531C07A5">
      <w:r>
        <w:t xml:space="preserve">Programmet inleder med </w:t>
      </w:r>
      <w:r w:rsidR="5EA8DED7">
        <w:t>en inloggning</w:t>
      </w:r>
      <w:r>
        <w:t xml:space="preserve"> sida där användaren skriver in användarnamnet och lösenordet. </w:t>
      </w:r>
      <w:r w:rsidR="4135B92F">
        <w:t xml:space="preserve"> Om man inte är </w:t>
      </w:r>
      <w:r w:rsidR="4724BEC2">
        <w:t>inloggad</w:t>
      </w:r>
      <w:r w:rsidR="4135B92F">
        <w:t xml:space="preserve"> så kommer man till </w:t>
      </w:r>
      <w:r w:rsidR="757E3796">
        <w:t>inloggning</w:t>
      </w:r>
      <w:r w:rsidR="4135B92F">
        <w:t xml:space="preserve"> sida</w:t>
      </w:r>
      <w:r w:rsidR="15CED0BF">
        <w:t xml:space="preserve">. Från </w:t>
      </w:r>
      <w:proofErr w:type="spellStart"/>
      <w:r w:rsidR="15CED0BF">
        <w:t>inlogningsidan</w:t>
      </w:r>
      <w:proofErr w:type="spellEnd"/>
      <w:r w:rsidR="15CED0BF">
        <w:t xml:space="preserve"> kommer man till Listor sidan där man ser alla listorna som man har. På höger sidan av listorna </w:t>
      </w:r>
      <w:r w:rsidR="2BCFF288">
        <w:t xml:space="preserve">finns </w:t>
      </w:r>
      <w:proofErr w:type="gramStart"/>
      <w:r w:rsidR="2BCFF288">
        <w:t>tre knap</w:t>
      </w:r>
      <w:proofErr w:type="gramEnd"/>
      <w:r w:rsidR="2BCFF288">
        <w:t xml:space="preserve">, en som gör en ny lista, den andra raderar listan och </w:t>
      </w:r>
      <w:r w:rsidR="558C12D6">
        <w:t xml:space="preserve">den tredje ändrar listan. På vänster sidan finns en checkbox för att välja vilken lista man vill radera eller ändra. </w:t>
      </w:r>
      <w:r w:rsidR="49C74A52">
        <w:t>Om man trycker på ändra lista knappen kommer man till respektive lista och ser alla varor som har skrivits in</w:t>
      </w:r>
      <w:r w:rsidR="20FE24D0">
        <w:t>. På höger sidan av listan finns två knappar, en för att lägga till en vara och en för att ta bort en vara. På vänster sidan a</w:t>
      </w:r>
      <w:r w:rsidR="0ED2C5E8">
        <w:t>v listan finns det checkboxar om man vill ändra listan och x knappar som radera valt rad.</w:t>
      </w:r>
    </w:p>
    <w:p w14:paraId="74B57BC0" w14:textId="7C0A33A3" w:rsidR="0ED2C5E8" w:rsidRDefault="0ED2C5E8" w:rsidP="531C07A5">
      <w:r>
        <w:t xml:space="preserve">På alla sidorna finns det längs uppe i höger en knapp för att loga in. </w:t>
      </w:r>
      <w:r w:rsidR="5D05869D">
        <w:t>Och på inloggning</w:t>
      </w:r>
      <w:r w:rsidR="2F4E5D29">
        <w:t xml:space="preserve"> s</w:t>
      </w:r>
      <w:r w:rsidR="5D05869D">
        <w:t xml:space="preserve">idan finns en loga in knapp uppe på vänster sidan. </w:t>
      </w:r>
    </w:p>
    <w:p w14:paraId="3D8EDA0A" w14:textId="27587926" w:rsidR="531C07A5" w:rsidRDefault="531C07A5" w:rsidP="531C07A5"/>
    <w:p w14:paraId="65ACED7A" w14:textId="50E88F47" w:rsidR="006B653D" w:rsidRDefault="006B653D" w:rsidP="006B653D">
      <w:pPr>
        <w:pStyle w:val="Rubrik2"/>
      </w:pPr>
      <w:bookmarkStart w:id="7" w:name="_Toc103152775"/>
      <w:r>
        <w:t>Navigering</w:t>
      </w:r>
      <w:bookmarkEnd w:id="7"/>
    </w:p>
    <w:p w14:paraId="04CD7A87" w14:textId="09726FB2" w:rsidR="006B653D" w:rsidRDefault="00162368" w:rsidP="006B653D">
      <w:r>
        <w:t xml:space="preserve">Hur navigerar man mellan de olika bilderna </w:t>
      </w:r>
      <w:r w:rsidR="006B653D">
        <w:t>i programmet</w:t>
      </w:r>
      <w:r w:rsidR="006E6A18">
        <w:t>?</w:t>
      </w:r>
    </w:p>
    <w:p w14:paraId="6AECDC68" w14:textId="0B48DABD" w:rsidR="77120611" w:rsidRDefault="77120611" w:rsidP="531C07A5">
      <w:r>
        <w:t>Det finn</w:t>
      </w:r>
      <w:r w:rsidR="66DA0DF6">
        <w:t>s</w:t>
      </w:r>
      <w:r>
        <w:t xml:space="preserve"> en </w:t>
      </w:r>
      <w:proofErr w:type="spellStart"/>
      <w:r>
        <w:t>navbar</w:t>
      </w:r>
      <w:proofErr w:type="spellEnd"/>
      <w:r>
        <w:t xml:space="preserve"> i toppen av programmet som är </w:t>
      </w:r>
      <w:proofErr w:type="spellStart"/>
      <w:r>
        <w:t>responsive</w:t>
      </w:r>
      <w:proofErr w:type="spellEnd"/>
      <w:r>
        <w:t xml:space="preserve"> så att om kunden minskar fönstrets </w:t>
      </w:r>
      <w:r w:rsidR="566478AA">
        <w:t>storlek</w:t>
      </w:r>
      <w:r>
        <w:t xml:space="preserve"> </w:t>
      </w:r>
      <w:r w:rsidR="1D86BC18">
        <w:t>så ser användaren fortfarande loga in och loga ut knapparna</w:t>
      </w:r>
      <w:r w:rsidR="79A911B8">
        <w:t xml:space="preserve">. </w:t>
      </w:r>
      <w:r w:rsidR="771858C5">
        <w:t>Det finns knappar på sid</w:t>
      </w:r>
      <w:r w:rsidR="07B22CC7">
        <w:t xml:space="preserve">orna </w:t>
      </w:r>
      <w:r w:rsidR="771858C5">
        <w:t xml:space="preserve">av </w:t>
      </w:r>
      <w:r w:rsidR="34A8B4D4">
        <w:t xml:space="preserve">listorna som </w:t>
      </w:r>
      <w:r w:rsidR="34078081">
        <w:t xml:space="preserve">gör det användare vanlig för användaren och lättare för användaren att se vad det händer. </w:t>
      </w:r>
    </w:p>
    <w:p w14:paraId="06557FEF" w14:textId="0A2A7D14" w:rsidR="00461BFD" w:rsidRDefault="00C259CA" w:rsidP="00C259CA">
      <w:pPr>
        <w:pStyle w:val="Rubrik2"/>
      </w:pPr>
      <w:bookmarkStart w:id="8" w:name="_Toc103152776"/>
      <w:r>
        <w:t>Funktioner</w:t>
      </w:r>
      <w:bookmarkEnd w:id="8"/>
    </w:p>
    <w:p w14:paraId="1B0D2902" w14:textId="742EB5EE" w:rsidR="00C259CA" w:rsidRDefault="200980BF" w:rsidP="00C259CA">
      <w:r>
        <w:t xml:space="preserve">Vilka funktioner finns i programmet? </w:t>
      </w:r>
      <w:proofErr w:type="spellStart"/>
      <w:r>
        <w:t>Use</w:t>
      </w:r>
      <w:proofErr w:type="spellEnd"/>
      <w:r>
        <w:t xml:space="preserve"> Case Diagram här.</w:t>
      </w:r>
    </w:p>
    <w:p w14:paraId="351702E6" w14:textId="31E42A16" w:rsidR="67049F5F" w:rsidRDefault="67049F5F" w:rsidP="531C07A5">
      <w:r>
        <w:t xml:space="preserve">Följande funktioner behövs för att programmet skulle fungerar 100%: </w:t>
      </w:r>
    </w:p>
    <w:p w14:paraId="615A82E6" w14:textId="63531400" w:rsidR="67049F5F" w:rsidRDefault="67049F5F" w:rsidP="531C07A5">
      <w:r>
        <w:t>Loga in, loga ut, koppling mellan sidorna, lägga till, radera o</w:t>
      </w:r>
      <w:r w:rsidR="1D8DEC76">
        <w:t xml:space="preserve">ch ändra funktioner, spara </w:t>
      </w:r>
      <w:r w:rsidR="6951EFDA">
        <w:t>listor och varor</w:t>
      </w:r>
      <w:r w:rsidR="1D8DEC76">
        <w:t xml:space="preserve"> funktion för att ändringarna skulle sparas</w:t>
      </w:r>
      <w:r w:rsidR="36BC2FD5">
        <w:t>, avbryt knappar,</w:t>
      </w:r>
      <w:r w:rsidR="576D6787">
        <w:t xml:space="preserve"> skapa nya listor och varor.</w:t>
      </w:r>
    </w:p>
    <w:p w14:paraId="6ECCAAF1" w14:textId="0CEE9D95" w:rsidR="00C259CA" w:rsidRDefault="00C259CA" w:rsidP="00AC32FD">
      <w:pPr>
        <w:pStyle w:val="Rubrik1"/>
      </w:pPr>
      <w:bookmarkStart w:id="9" w:name="_Toc103152777"/>
      <w:r>
        <w:t>Information</w:t>
      </w:r>
      <w:bookmarkEnd w:id="9"/>
    </w:p>
    <w:p w14:paraId="39202729" w14:textId="675AE429" w:rsidR="00985AB7" w:rsidRDefault="00985AB7" w:rsidP="00985AB7">
      <w:r>
        <w:t>Vilken information hanterar programmet? Datatyper, format</w:t>
      </w:r>
      <w:r w:rsidR="002618C0">
        <w:t xml:space="preserve">, </w:t>
      </w:r>
      <w:proofErr w:type="spellStart"/>
      <w:r w:rsidR="002618C0">
        <w:t>värdeområden</w:t>
      </w:r>
      <w:proofErr w:type="spellEnd"/>
      <w:r w:rsidR="009E451F">
        <w:t>…</w:t>
      </w:r>
    </w:p>
    <w:p w14:paraId="11E60F09" w14:textId="579F4C62" w:rsidR="00AC32FD" w:rsidRDefault="00AC32FD" w:rsidP="00AC32FD">
      <w:pPr>
        <w:pStyle w:val="Rubrik2"/>
      </w:pPr>
      <w:bookmarkStart w:id="10" w:name="_Toc103152778"/>
      <w:r>
        <w:t>Datamodell</w:t>
      </w:r>
      <w:bookmarkEnd w:id="10"/>
    </w:p>
    <w:p w14:paraId="0498E60A" w14:textId="2036DDE1" w:rsidR="32FF3A5B" w:rsidRDefault="32FF3A5B" w:rsidP="09744D92">
      <w:r>
        <w:t xml:space="preserve">Nedanför syns en beskrivning av </w:t>
      </w:r>
      <w:proofErr w:type="spellStart"/>
      <w:r>
        <w:t>databastabelerna</w:t>
      </w:r>
      <w:proofErr w:type="spellEnd"/>
      <w:r>
        <w:t xml:space="preserve"> och deras relationer med varandra.</w:t>
      </w:r>
    </w:p>
    <w:p w14:paraId="765D4E54" w14:textId="4CFD71C7" w:rsidR="32FF3A5B" w:rsidRDefault="32FF3A5B" w:rsidP="09744D92">
      <w:r>
        <w:rPr>
          <w:noProof/>
        </w:rPr>
        <w:drawing>
          <wp:inline distT="0" distB="0" distL="0" distR="0" wp14:anchorId="45C33AC0" wp14:editId="589C083B">
            <wp:extent cx="4572000" cy="2838450"/>
            <wp:effectExtent l="0" t="0" r="0" b="0"/>
            <wp:docPr id="59802314" name="Bildobjekt 5980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3D17" w14:textId="44FB8B4C" w:rsidR="007A1725" w:rsidRDefault="007A1725" w:rsidP="007A1725">
      <w:pPr>
        <w:pStyle w:val="Rubrik2"/>
      </w:pPr>
      <w:bookmarkStart w:id="11" w:name="_Toc103152779"/>
      <w:r>
        <w:t>Databas</w:t>
      </w:r>
      <w:bookmarkEnd w:id="11"/>
    </w:p>
    <w:p w14:paraId="011BB51C" w14:textId="25B25884" w:rsidR="007A1725" w:rsidRDefault="007A1725" w:rsidP="007A1725">
      <w:r>
        <w:t xml:space="preserve">Vilken databas används för att lagra informationen? </w:t>
      </w:r>
    </w:p>
    <w:p w14:paraId="0E09424D" w14:textId="0E2506CA" w:rsidR="531C07A5" w:rsidRDefault="283418F3" w:rsidP="531C07A5">
      <w:r>
        <w:t xml:space="preserve">För detta projekt kommer vi använda en relationell databas. Vi kommer använda </w:t>
      </w:r>
      <w:proofErr w:type="spellStart"/>
      <w:r>
        <w:t>SQLite</w:t>
      </w:r>
      <w:proofErr w:type="spellEnd"/>
      <w:r>
        <w:t xml:space="preserve"> under </w:t>
      </w:r>
      <w:r w:rsidR="79A16909">
        <w:t>utvecklingen</w:t>
      </w:r>
      <w:r w:rsidR="7B3D90E5">
        <w:t xml:space="preserve"> men sedan bytta till </w:t>
      </w:r>
      <w:r w:rsidR="0762035A">
        <w:t>ett program</w:t>
      </w:r>
      <w:r w:rsidR="7B3D90E5">
        <w:t xml:space="preserve"> som heter </w:t>
      </w:r>
      <w:proofErr w:type="spellStart"/>
      <w:r w:rsidR="7B3D90E5">
        <w:t>postgreSQL</w:t>
      </w:r>
      <w:proofErr w:type="spellEnd"/>
      <w:r w:rsidR="7B3D90E5">
        <w:t>.</w:t>
      </w:r>
    </w:p>
    <w:p w14:paraId="45FA84F6" w14:textId="2373A804" w:rsidR="00634519" w:rsidRDefault="00634519" w:rsidP="00634519">
      <w:pPr>
        <w:pStyle w:val="Rubrik2"/>
      </w:pPr>
      <w:bookmarkStart w:id="12" w:name="_Toc103152780"/>
      <w:r>
        <w:lastRenderedPageBreak/>
        <w:t>Tabellbeskrivningar</w:t>
      </w:r>
      <w:bookmarkEnd w:id="12"/>
    </w:p>
    <w:p w14:paraId="7E2DABB4" w14:textId="71ABE280" w:rsidR="2507EA4E" w:rsidRDefault="2507EA4E" w:rsidP="09744D92">
      <w:r>
        <w:t>Nedanför ser man en beskrivning av de olika databas tabeller och vilken data</w:t>
      </w:r>
      <w:r w:rsidR="5D46391B">
        <w:t xml:space="preserve"> kommer de lagra. Inget fält kan lämnas tomt vid lagring. </w:t>
      </w:r>
    </w:p>
    <w:p w14:paraId="1C7E55A5" w14:textId="0AFEF945" w:rsidR="4059A75B" w:rsidRDefault="4059A75B" w:rsidP="531C07A5">
      <w:r>
        <w:rPr>
          <w:noProof/>
        </w:rPr>
        <w:drawing>
          <wp:inline distT="0" distB="0" distL="0" distR="0" wp14:anchorId="61749F1A" wp14:editId="5B6DCEBF">
            <wp:extent cx="5476875" cy="778780"/>
            <wp:effectExtent l="0" t="0" r="0" b="0"/>
            <wp:docPr id="176263686" name="Bildobjekt 17626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CC38" w14:textId="55C3CC92" w:rsidR="00C01C45" w:rsidRDefault="00C01C45" w:rsidP="00C01C45">
      <w:pPr>
        <w:pStyle w:val="Rubrik1"/>
      </w:pPr>
      <w:bookmarkStart w:id="13" w:name="_Toc103152781"/>
      <w:r>
        <w:t>Säkerhet</w:t>
      </w:r>
      <w:bookmarkEnd w:id="13"/>
    </w:p>
    <w:p w14:paraId="538BE4AA" w14:textId="5EA1DD88" w:rsidR="00C01C45" w:rsidRDefault="008B16D9" w:rsidP="008B16D9">
      <w:pPr>
        <w:pStyle w:val="Rubrik2"/>
      </w:pPr>
      <w:bookmarkStart w:id="14" w:name="_Toc103152782"/>
      <w:r>
        <w:t>Kodredundans</w:t>
      </w:r>
      <w:bookmarkEnd w:id="14"/>
    </w:p>
    <w:p w14:paraId="49AFDE24" w14:textId="4B896057" w:rsidR="175F081E" w:rsidRDefault="175F081E" w:rsidP="09744D92">
      <w:r>
        <w:t xml:space="preserve">Projektdokumentationen kommer att lagras i </w:t>
      </w:r>
      <w:proofErr w:type="spellStart"/>
      <w:r>
        <w:t>onedrive</w:t>
      </w:r>
      <w:proofErr w:type="spellEnd"/>
      <w:r>
        <w:t xml:space="preserve"> och har </w:t>
      </w:r>
      <w:proofErr w:type="spellStart"/>
      <w:r>
        <w:t>darför</w:t>
      </w:r>
      <w:proofErr w:type="spellEnd"/>
      <w:r>
        <w:t xml:space="preserve"> inbyggd backupp och </w:t>
      </w:r>
      <w:proofErr w:type="spellStart"/>
      <w:r>
        <w:t>versionhantering</w:t>
      </w:r>
      <w:proofErr w:type="spellEnd"/>
      <w:r>
        <w:t>. Pro</w:t>
      </w:r>
      <w:r w:rsidR="0533A936">
        <w:t xml:space="preserve">jektens </w:t>
      </w:r>
      <w:proofErr w:type="spellStart"/>
      <w:r w:rsidR="0533A936">
        <w:t>kodbas</w:t>
      </w:r>
      <w:proofErr w:type="spellEnd"/>
      <w:r w:rsidR="0533A936">
        <w:t xml:space="preserve"> kommer finnas både lokalt samt hos </w:t>
      </w:r>
      <w:proofErr w:type="spellStart"/>
      <w:r w:rsidR="0533A936">
        <w:t>github</w:t>
      </w:r>
      <w:proofErr w:type="spellEnd"/>
      <w:r w:rsidR="0533A936">
        <w:t xml:space="preserve">. Vid varje funktionalitet </w:t>
      </w:r>
      <w:r w:rsidR="5C6A83B3">
        <w:t xml:space="preserve">som </w:t>
      </w:r>
      <w:proofErr w:type="spellStart"/>
      <w:r w:rsidR="5C6A83B3">
        <w:t>färdigtställs</w:t>
      </w:r>
      <w:proofErr w:type="spellEnd"/>
      <w:r w:rsidR="5C6A83B3">
        <w:t xml:space="preserve"> ska det göras en </w:t>
      </w:r>
      <w:proofErr w:type="spellStart"/>
      <w:r w:rsidR="5C6A83B3">
        <w:t>com</w:t>
      </w:r>
      <w:r w:rsidR="57A87C98">
        <w:t>m</w:t>
      </w:r>
      <w:r w:rsidR="5C6A83B3">
        <w:t>it</w:t>
      </w:r>
      <w:proofErr w:type="spellEnd"/>
      <w:r w:rsidR="5C6A83B3">
        <w:t xml:space="preserve"> samt vid slutet av varje dag. Min</w:t>
      </w:r>
      <w:r w:rsidR="4A3F24CB">
        <w:t xml:space="preserve">st varje dag sker det att </w:t>
      </w:r>
      <w:proofErr w:type="spellStart"/>
      <w:r w:rsidR="4A3F24CB">
        <w:t>commit</w:t>
      </w:r>
      <w:proofErr w:type="spellEnd"/>
      <w:r w:rsidR="4A3F24CB">
        <w:t xml:space="preserve"> mot </w:t>
      </w:r>
      <w:proofErr w:type="spellStart"/>
      <w:r w:rsidR="4A3F24CB">
        <w:t>github</w:t>
      </w:r>
      <w:proofErr w:type="spellEnd"/>
      <w:r w:rsidR="4A3F24CB">
        <w:t>.</w:t>
      </w:r>
    </w:p>
    <w:p w14:paraId="4B00F775" w14:textId="18C9659C" w:rsidR="00E25647" w:rsidRDefault="00E25647" w:rsidP="00E15F33">
      <w:pPr>
        <w:pStyle w:val="Rubrik2"/>
      </w:pPr>
      <w:bookmarkStart w:id="15" w:name="_Toc103152783"/>
      <w:r>
        <w:t>Samarbete</w:t>
      </w:r>
      <w:bookmarkEnd w:id="15"/>
    </w:p>
    <w:p w14:paraId="507930BA" w14:textId="6686E305" w:rsidR="2878C0B2" w:rsidRDefault="2878C0B2" w:rsidP="09744D92">
      <w:r>
        <w:t>Samarbete mellan Eduard, Eduard, Eduard kommer delas upp primärt mellan p</w:t>
      </w:r>
      <w:r w:rsidR="794904CB">
        <w:t>rojektledningen och testning, kodansvar och projektdokumentation</w:t>
      </w:r>
      <w:r w:rsidR="4436E4A3">
        <w:t>. Projektledaren har ansvar att dela upp projektet i olika funktionaliteter så att man kan undvika kod</w:t>
      </w:r>
      <w:r w:rsidR="7EAE6749">
        <w:t xml:space="preserve">konflikter i möjligaste mån, varje person har även ansvar att </w:t>
      </w:r>
      <w:r w:rsidR="581E75A0">
        <w:t xml:space="preserve">rapportera </w:t>
      </w:r>
      <w:proofErr w:type="gramStart"/>
      <w:r w:rsidR="581E75A0">
        <w:t>tillbaks</w:t>
      </w:r>
      <w:proofErr w:type="gramEnd"/>
      <w:r w:rsidR="581E75A0">
        <w:t xml:space="preserve"> till projektledaren löpande under projektens gång över hur arbetet går inom de delarna</w:t>
      </w:r>
      <w:r w:rsidR="4A207943">
        <w:t>.</w:t>
      </w:r>
    </w:p>
    <w:p w14:paraId="5ADCB9B9" w14:textId="0982F524" w:rsidR="001A3C5D" w:rsidRDefault="00C3639C" w:rsidP="001A3C5D">
      <w:pPr>
        <w:pStyle w:val="Rubrik2"/>
      </w:pPr>
      <w:bookmarkStart w:id="16" w:name="_Toc103152784"/>
      <w:r>
        <w:t>Sekretess</w:t>
      </w:r>
      <w:bookmarkEnd w:id="16"/>
    </w:p>
    <w:p w14:paraId="58D20D1E" w14:textId="0BDDE910" w:rsidR="67939EEB" w:rsidRDefault="67939EEB" w:rsidP="09744D92">
      <w:r>
        <w:t xml:space="preserve">Dokumentationen finns både lokalt och på </w:t>
      </w:r>
      <w:proofErr w:type="spellStart"/>
      <w:r>
        <w:t>onedrive</w:t>
      </w:r>
      <w:proofErr w:type="spellEnd"/>
      <w:r>
        <w:t xml:space="preserve"> och finns bara mellan de som jobbar med </w:t>
      </w:r>
      <w:proofErr w:type="spellStart"/>
      <w:r>
        <w:t>projekteteller</w:t>
      </w:r>
      <w:proofErr w:type="spellEnd"/>
      <w:r>
        <w:t xml:space="preserve"> de som ska rapportera till projektledaren</w:t>
      </w:r>
      <w:r w:rsidR="532F0C2A">
        <w:t xml:space="preserve">, dokumentationen är som en personuppgift och </w:t>
      </w:r>
      <w:proofErr w:type="spellStart"/>
      <w:r w:rsidR="532F0C2A">
        <w:t>darför</w:t>
      </w:r>
      <w:proofErr w:type="spellEnd"/>
      <w:r w:rsidR="532F0C2A">
        <w:t xml:space="preserve"> skulle detta hanteras enligt GDPR. </w:t>
      </w:r>
    </w:p>
    <w:p w14:paraId="1B3340FC" w14:textId="704725CE" w:rsidR="001638F6" w:rsidRPr="007021DE" w:rsidRDefault="001638F6" w:rsidP="007021DE"/>
    <w:sectPr w:rsidR="001638F6" w:rsidRPr="007021DE" w:rsidSect="00251EC3">
      <w:footerReference w:type="default" r:id="rId21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997B" w14:textId="77777777" w:rsidR="00441D5C" w:rsidRDefault="00441D5C">
      <w:pPr>
        <w:spacing w:before="0" w:after="0" w:line="240" w:lineRule="auto"/>
      </w:pPr>
      <w:r>
        <w:separator/>
      </w:r>
    </w:p>
  </w:endnote>
  <w:endnote w:type="continuationSeparator" w:id="0">
    <w:p w14:paraId="7D8002BF" w14:textId="77777777" w:rsidR="00441D5C" w:rsidRDefault="00441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AEEF9" w14:textId="1355FCCE" w:rsidR="001638F6" w:rsidRDefault="00844483">
    <w:pPr>
      <w:pStyle w:val="Sidfot"/>
    </w:pPr>
    <w:r>
      <w:rPr>
        <w:lang w:bidi="sv-SE"/>
      </w:rPr>
      <w:t xml:space="preserve">SIDA </w:t>
    </w:r>
    <w:r>
      <w:rPr>
        <w:lang w:bidi="sv-SE"/>
      </w:rPr>
      <w:fldChar w:fldCharType="begin"/>
    </w:r>
    <w:r>
      <w:rPr>
        <w:lang w:bidi="sv-SE"/>
      </w:rPr>
      <w:instrText xml:space="preserve"> PAGE  \* Arabic  \* MERGEFORMAT </w:instrText>
    </w:r>
    <w:r>
      <w:rPr>
        <w:lang w:bidi="sv-SE"/>
      </w:rPr>
      <w:fldChar w:fldCharType="separate"/>
    </w:r>
    <w:r w:rsidR="0010583E">
      <w:rPr>
        <w:noProof/>
        <w:lang w:bidi="sv-SE"/>
      </w:rPr>
      <w:t>3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5256" w14:textId="77777777" w:rsidR="00441D5C" w:rsidRDefault="00441D5C">
      <w:pPr>
        <w:spacing w:before="0" w:after="0" w:line="240" w:lineRule="auto"/>
      </w:pPr>
      <w:r>
        <w:separator/>
      </w:r>
    </w:p>
  </w:footnote>
  <w:footnote w:type="continuationSeparator" w:id="0">
    <w:p w14:paraId="45749C92" w14:textId="77777777" w:rsidR="00441D5C" w:rsidRDefault="00441D5C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jP7NoP0CYzQqH" int2:id="0c91vWo5">
      <int2:state int2:value="Rejected" int2:type="LegacyProofing"/>
    </int2:textHash>
    <int2:textHash int2:hashCode="kttktBAy956an0" int2:id="EarEZYds">
      <int2:state int2:value="Rejected" int2:type="LegacyProofing"/>
    </int2:textHash>
    <int2:textHash int2:hashCode="Jp0Id861yZLsYn" int2:id="tIKL19of">
      <int2:state int2:value="Rejected" int2:type="LegacyProofing"/>
    </int2:textHash>
    <int2:textHash int2:hashCode="w9KOatjw8rGMSl" int2:id="YItrsqxd">
      <int2:state int2:value="Rejected" int2:type="LegacyProofing"/>
    </int2:textHash>
    <int2:textHash int2:hashCode="eGdFecQ6MVZQyt" int2:id="PbkCUVmm">
      <int2:state int2:value="Rejected" int2:type="LegacyProofing"/>
    </int2:textHash>
    <int2:textHash int2:hashCode="xj48HPov9lGtTP" int2:id="wfG5I3nq">
      <int2:state int2:value="Rejected" int2:type="LegacyProofing"/>
    </int2:textHash>
    <int2:textHash int2:hashCode="uQ2UV40aUnUAs8" int2:id="MaIAuzSW">
      <int2:state int2:value="Rejected" int2:type="LegacyProofing"/>
    </int2:textHash>
    <int2:textHash int2:hashCode="rLlDrH0H2Apx+i" int2:id="tUkzpY2E">
      <int2:state int2:value="Rejected" int2:type="LegacyProofing"/>
    </int2:textHash>
    <int2:textHash int2:hashCode="QjUie1FDathtB8" int2:id="3UBVpjQ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2308B0"/>
    <w:multiLevelType w:val="hybridMultilevel"/>
    <w:tmpl w:val="461AA3A2"/>
    <w:lvl w:ilvl="0" w:tplc="1E202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81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82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AE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2F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28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6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03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AF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64156195">
    <w:abstractNumId w:val="11"/>
  </w:num>
  <w:num w:numId="2" w16cid:durableId="2146465759">
    <w:abstractNumId w:val="9"/>
  </w:num>
  <w:num w:numId="3" w16cid:durableId="2098285633">
    <w:abstractNumId w:val="9"/>
  </w:num>
  <w:num w:numId="4" w16cid:durableId="1323000325">
    <w:abstractNumId w:val="8"/>
  </w:num>
  <w:num w:numId="5" w16cid:durableId="853999951">
    <w:abstractNumId w:val="8"/>
  </w:num>
  <w:num w:numId="6" w16cid:durableId="1326318167">
    <w:abstractNumId w:val="9"/>
  </w:num>
  <w:num w:numId="7" w16cid:durableId="1874346061">
    <w:abstractNumId w:val="8"/>
  </w:num>
  <w:num w:numId="8" w16cid:durableId="1547257516">
    <w:abstractNumId w:val="12"/>
  </w:num>
  <w:num w:numId="9" w16cid:durableId="2072077219">
    <w:abstractNumId w:val="10"/>
  </w:num>
  <w:num w:numId="10" w16cid:durableId="1551454651">
    <w:abstractNumId w:val="14"/>
  </w:num>
  <w:num w:numId="11" w16cid:durableId="501512795">
    <w:abstractNumId w:val="13"/>
  </w:num>
  <w:num w:numId="12" w16cid:durableId="1973512531">
    <w:abstractNumId w:val="16"/>
  </w:num>
  <w:num w:numId="13" w16cid:durableId="827205855">
    <w:abstractNumId w:val="15"/>
  </w:num>
  <w:num w:numId="14" w16cid:durableId="98065598">
    <w:abstractNumId w:val="7"/>
  </w:num>
  <w:num w:numId="15" w16cid:durableId="1378578991">
    <w:abstractNumId w:val="6"/>
  </w:num>
  <w:num w:numId="16" w16cid:durableId="1991976054">
    <w:abstractNumId w:val="5"/>
  </w:num>
  <w:num w:numId="17" w16cid:durableId="1914124444">
    <w:abstractNumId w:val="4"/>
  </w:num>
  <w:num w:numId="18" w16cid:durableId="1144345879">
    <w:abstractNumId w:val="3"/>
  </w:num>
  <w:num w:numId="19" w16cid:durableId="486168387">
    <w:abstractNumId w:val="2"/>
  </w:num>
  <w:num w:numId="20" w16cid:durableId="1147094105">
    <w:abstractNumId w:val="1"/>
  </w:num>
  <w:num w:numId="21" w16cid:durableId="208320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C0"/>
    <w:rsid w:val="00072515"/>
    <w:rsid w:val="000748AA"/>
    <w:rsid w:val="00087EF5"/>
    <w:rsid w:val="00090989"/>
    <w:rsid w:val="000C6D17"/>
    <w:rsid w:val="001048FC"/>
    <w:rsid w:val="0010583E"/>
    <w:rsid w:val="00133631"/>
    <w:rsid w:val="0015219D"/>
    <w:rsid w:val="00162368"/>
    <w:rsid w:val="001638F6"/>
    <w:rsid w:val="001A2000"/>
    <w:rsid w:val="001A3C5D"/>
    <w:rsid w:val="0020003B"/>
    <w:rsid w:val="00243CF8"/>
    <w:rsid w:val="00251EC3"/>
    <w:rsid w:val="002618C0"/>
    <w:rsid w:val="0027205B"/>
    <w:rsid w:val="002C6297"/>
    <w:rsid w:val="003209D6"/>
    <w:rsid w:val="00334812"/>
    <w:rsid w:val="00334A73"/>
    <w:rsid w:val="003422FF"/>
    <w:rsid w:val="003438CB"/>
    <w:rsid w:val="00367BD7"/>
    <w:rsid w:val="003B2E17"/>
    <w:rsid w:val="004179AE"/>
    <w:rsid w:val="00441D5C"/>
    <w:rsid w:val="00461BFD"/>
    <w:rsid w:val="00477F19"/>
    <w:rsid w:val="004952C4"/>
    <w:rsid w:val="00495FEF"/>
    <w:rsid w:val="005A1C5A"/>
    <w:rsid w:val="005D09DA"/>
    <w:rsid w:val="005D64B3"/>
    <w:rsid w:val="005F0537"/>
    <w:rsid w:val="005F293B"/>
    <w:rsid w:val="00634519"/>
    <w:rsid w:val="00666BC0"/>
    <w:rsid w:val="00690EFD"/>
    <w:rsid w:val="006B653D"/>
    <w:rsid w:val="006E2787"/>
    <w:rsid w:val="006E6A18"/>
    <w:rsid w:val="0070075A"/>
    <w:rsid w:val="007021DE"/>
    <w:rsid w:val="0071646D"/>
    <w:rsid w:val="00732607"/>
    <w:rsid w:val="00747FB3"/>
    <w:rsid w:val="00786E5A"/>
    <w:rsid w:val="007A1725"/>
    <w:rsid w:val="007A4102"/>
    <w:rsid w:val="00810419"/>
    <w:rsid w:val="00844483"/>
    <w:rsid w:val="00870420"/>
    <w:rsid w:val="008B16D9"/>
    <w:rsid w:val="008C59A5"/>
    <w:rsid w:val="0090452D"/>
    <w:rsid w:val="0091EB77"/>
    <w:rsid w:val="00921D94"/>
    <w:rsid w:val="00934F1C"/>
    <w:rsid w:val="00947ABA"/>
    <w:rsid w:val="009711BA"/>
    <w:rsid w:val="00985AB7"/>
    <w:rsid w:val="009A76A0"/>
    <w:rsid w:val="009B81C4"/>
    <w:rsid w:val="009C17F7"/>
    <w:rsid w:val="009D2231"/>
    <w:rsid w:val="009D7BEF"/>
    <w:rsid w:val="009E451F"/>
    <w:rsid w:val="00A122DB"/>
    <w:rsid w:val="00A12F08"/>
    <w:rsid w:val="00A5121B"/>
    <w:rsid w:val="00A607AE"/>
    <w:rsid w:val="00A729EE"/>
    <w:rsid w:val="00AC32FD"/>
    <w:rsid w:val="00AC3C52"/>
    <w:rsid w:val="00AD165F"/>
    <w:rsid w:val="00B014BA"/>
    <w:rsid w:val="00B4667E"/>
    <w:rsid w:val="00B47B7A"/>
    <w:rsid w:val="00B641B0"/>
    <w:rsid w:val="00B646B8"/>
    <w:rsid w:val="00B71D83"/>
    <w:rsid w:val="00B944B2"/>
    <w:rsid w:val="00B96203"/>
    <w:rsid w:val="00C01C45"/>
    <w:rsid w:val="00C259CA"/>
    <w:rsid w:val="00C3639C"/>
    <w:rsid w:val="00C80BD4"/>
    <w:rsid w:val="00C94D12"/>
    <w:rsid w:val="00CF3A42"/>
    <w:rsid w:val="00CF65D5"/>
    <w:rsid w:val="00D5413C"/>
    <w:rsid w:val="00D90C9C"/>
    <w:rsid w:val="00DC07A3"/>
    <w:rsid w:val="00E11B8A"/>
    <w:rsid w:val="00E15F33"/>
    <w:rsid w:val="00E25647"/>
    <w:rsid w:val="00E5184E"/>
    <w:rsid w:val="00E55BCA"/>
    <w:rsid w:val="00E562FB"/>
    <w:rsid w:val="00E668BD"/>
    <w:rsid w:val="00E750EE"/>
    <w:rsid w:val="00E77AA4"/>
    <w:rsid w:val="00EA7EC6"/>
    <w:rsid w:val="00EC4584"/>
    <w:rsid w:val="00EC61B0"/>
    <w:rsid w:val="00F20483"/>
    <w:rsid w:val="00F677F9"/>
    <w:rsid w:val="00F75E11"/>
    <w:rsid w:val="00F96D6F"/>
    <w:rsid w:val="00FA59B7"/>
    <w:rsid w:val="00FC7280"/>
    <w:rsid w:val="00FD1504"/>
    <w:rsid w:val="02D7126D"/>
    <w:rsid w:val="02E18FA9"/>
    <w:rsid w:val="02ED1984"/>
    <w:rsid w:val="033247F4"/>
    <w:rsid w:val="047360F4"/>
    <w:rsid w:val="0533A936"/>
    <w:rsid w:val="05E8B787"/>
    <w:rsid w:val="06507D7A"/>
    <w:rsid w:val="06C485CA"/>
    <w:rsid w:val="06DC690C"/>
    <w:rsid w:val="0762035A"/>
    <w:rsid w:val="07B22CC7"/>
    <w:rsid w:val="08449F54"/>
    <w:rsid w:val="08594B88"/>
    <w:rsid w:val="0860562B"/>
    <w:rsid w:val="088A77EA"/>
    <w:rsid w:val="09744D92"/>
    <w:rsid w:val="0A38CDBD"/>
    <w:rsid w:val="0A65BE38"/>
    <w:rsid w:val="0AA5CA00"/>
    <w:rsid w:val="0C849912"/>
    <w:rsid w:val="0CF19555"/>
    <w:rsid w:val="0D1BBE05"/>
    <w:rsid w:val="0DB0C0D4"/>
    <w:rsid w:val="0E3F6D83"/>
    <w:rsid w:val="0ED2C5E8"/>
    <w:rsid w:val="1081CDE6"/>
    <w:rsid w:val="10AFFCC7"/>
    <w:rsid w:val="115165D6"/>
    <w:rsid w:val="11D7645D"/>
    <w:rsid w:val="11FEFEDE"/>
    <w:rsid w:val="120160CA"/>
    <w:rsid w:val="1208CE77"/>
    <w:rsid w:val="12D9B61A"/>
    <w:rsid w:val="1360D6D9"/>
    <w:rsid w:val="13CE85B9"/>
    <w:rsid w:val="154E251C"/>
    <w:rsid w:val="15C5002C"/>
    <w:rsid w:val="15CED0BF"/>
    <w:rsid w:val="15F8871A"/>
    <w:rsid w:val="1626D6BE"/>
    <w:rsid w:val="17231FD7"/>
    <w:rsid w:val="175F081E"/>
    <w:rsid w:val="17C2A71F"/>
    <w:rsid w:val="1869F798"/>
    <w:rsid w:val="199D6342"/>
    <w:rsid w:val="1A243FD7"/>
    <w:rsid w:val="1AFA47E1"/>
    <w:rsid w:val="1B1706AB"/>
    <w:rsid w:val="1B77FF41"/>
    <w:rsid w:val="1D86BC18"/>
    <w:rsid w:val="1D8DEC76"/>
    <w:rsid w:val="1E265ECC"/>
    <w:rsid w:val="1F0A8374"/>
    <w:rsid w:val="1F652C1B"/>
    <w:rsid w:val="200980BF"/>
    <w:rsid w:val="20C7CF04"/>
    <w:rsid w:val="20FE24D0"/>
    <w:rsid w:val="21564EC9"/>
    <w:rsid w:val="217C2502"/>
    <w:rsid w:val="22422436"/>
    <w:rsid w:val="24A97491"/>
    <w:rsid w:val="24F8B0BB"/>
    <w:rsid w:val="2507EA4E"/>
    <w:rsid w:val="255B3E56"/>
    <w:rsid w:val="25AD7D04"/>
    <w:rsid w:val="2616B009"/>
    <w:rsid w:val="26DFE435"/>
    <w:rsid w:val="27469CD6"/>
    <w:rsid w:val="27DC6156"/>
    <w:rsid w:val="28172651"/>
    <w:rsid w:val="283418F3"/>
    <w:rsid w:val="2878C0B2"/>
    <w:rsid w:val="2889568D"/>
    <w:rsid w:val="297831B7"/>
    <w:rsid w:val="2987E0B8"/>
    <w:rsid w:val="2A3EB9BF"/>
    <w:rsid w:val="2B7DB60E"/>
    <w:rsid w:val="2BCFF288"/>
    <w:rsid w:val="2BEFAADB"/>
    <w:rsid w:val="2C2C1DC7"/>
    <w:rsid w:val="2C2FFD30"/>
    <w:rsid w:val="2C990170"/>
    <w:rsid w:val="2CC24877"/>
    <w:rsid w:val="2CE36DCE"/>
    <w:rsid w:val="2DC94B6C"/>
    <w:rsid w:val="2DF8777F"/>
    <w:rsid w:val="2E391226"/>
    <w:rsid w:val="2F2F61A1"/>
    <w:rsid w:val="2F4E5D29"/>
    <w:rsid w:val="2F6F8A7D"/>
    <w:rsid w:val="2FE7733B"/>
    <w:rsid w:val="2FF64AA1"/>
    <w:rsid w:val="31921B02"/>
    <w:rsid w:val="3215A50C"/>
    <w:rsid w:val="3299D72E"/>
    <w:rsid w:val="32FF3A5B"/>
    <w:rsid w:val="33CE9EB7"/>
    <w:rsid w:val="33E0C2BE"/>
    <w:rsid w:val="34078081"/>
    <w:rsid w:val="347C1320"/>
    <w:rsid w:val="34A8B4D4"/>
    <w:rsid w:val="35670FFF"/>
    <w:rsid w:val="35EBF599"/>
    <w:rsid w:val="367127B7"/>
    <w:rsid w:val="36BC2FD5"/>
    <w:rsid w:val="37E26EA1"/>
    <w:rsid w:val="37FBC8D4"/>
    <w:rsid w:val="38321F3A"/>
    <w:rsid w:val="3B2B6851"/>
    <w:rsid w:val="3B42AC2F"/>
    <w:rsid w:val="3B54D792"/>
    <w:rsid w:val="3BFFDA58"/>
    <w:rsid w:val="3CA3C20A"/>
    <w:rsid w:val="3CCCBB54"/>
    <w:rsid w:val="3D89BFD0"/>
    <w:rsid w:val="3E0A9233"/>
    <w:rsid w:val="3F346E23"/>
    <w:rsid w:val="3FD58B25"/>
    <w:rsid w:val="4059A75B"/>
    <w:rsid w:val="40D03E84"/>
    <w:rsid w:val="4135B92F"/>
    <w:rsid w:val="4191FEB5"/>
    <w:rsid w:val="41A213A2"/>
    <w:rsid w:val="41C65A50"/>
    <w:rsid w:val="4210ADF0"/>
    <w:rsid w:val="42574332"/>
    <w:rsid w:val="42DF0C7C"/>
    <w:rsid w:val="4314021C"/>
    <w:rsid w:val="43F31393"/>
    <w:rsid w:val="4418CE10"/>
    <w:rsid w:val="4436E4A3"/>
    <w:rsid w:val="4470C4BC"/>
    <w:rsid w:val="451B8425"/>
    <w:rsid w:val="46E98485"/>
    <w:rsid w:val="4724BEC2"/>
    <w:rsid w:val="47F89519"/>
    <w:rsid w:val="481256BF"/>
    <w:rsid w:val="48BDF61B"/>
    <w:rsid w:val="48D35E71"/>
    <w:rsid w:val="48DB59B7"/>
    <w:rsid w:val="499FBA22"/>
    <w:rsid w:val="49AD62F0"/>
    <w:rsid w:val="49C74A52"/>
    <w:rsid w:val="4A207943"/>
    <w:rsid w:val="4A3E9B49"/>
    <w:rsid w:val="4A3F24CB"/>
    <w:rsid w:val="4B56180A"/>
    <w:rsid w:val="4BF596DD"/>
    <w:rsid w:val="4D91673E"/>
    <w:rsid w:val="4F2D379F"/>
    <w:rsid w:val="4F4BAAF4"/>
    <w:rsid w:val="4FFFF138"/>
    <w:rsid w:val="50361B4D"/>
    <w:rsid w:val="510BDF5D"/>
    <w:rsid w:val="5220093C"/>
    <w:rsid w:val="526AF024"/>
    <w:rsid w:val="5292134C"/>
    <w:rsid w:val="530E7966"/>
    <w:rsid w:val="531C07A5"/>
    <w:rsid w:val="5328D1BB"/>
    <w:rsid w:val="532F0C2A"/>
    <w:rsid w:val="548DDD34"/>
    <w:rsid w:val="54A7BE1D"/>
    <w:rsid w:val="55098C70"/>
    <w:rsid w:val="5551F28E"/>
    <w:rsid w:val="558C12D6"/>
    <w:rsid w:val="55B2E305"/>
    <w:rsid w:val="55FD4F63"/>
    <w:rsid w:val="566478AA"/>
    <w:rsid w:val="56946E07"/>
    <w:rsid w:val="56A55CD1"/>
    <w:rsid w:val="56B15B96"/>
    <w:rsid w:val="576D6787"/>
    <w:rsid w:val="57A87C98"/>
    <w:rsid w:val="581E75A0"/>
    <w:rsid w:val="590154D0"/>
    <w:rsid w:val="5901D413"/>
    <w:rsid w:val="591ADCBC"/>
    <w:rsid w:val="5ABFD379"/>
    <w:rsid w:val="5B90E824"/>
    <w:rsid w:val="5B94909F"/>
    <w:rsid w:val="5C3065FC"/>
    <w:rsid w:val="5C38F592"/>
    <w:rsid w:val="5C6A83B3"/>
    <w:rsid w:val="5D05869D"/>
    <w:rsid w:val="5D46391B"/>
    <w:rsid w:val="5D6E7CB3"/>
    <w:rsid w:val="5D7BC70E"/>
    <w:rsid w:val="5DCC365D"/>
    <w:rsid w:val="5EA8DED7"/>
    <w:rsid w:val="5ED78E16"/>
    <w:rsid w:val="5FA431A9"/>
    <w:rsid w:val="616BC7B9"/>
    <w:rsid w:val="62BC83D5"/>
    <w:rsid w:val="636BB7F6"/>
    <w:rsid w:val="637F3B3F"/>
    <w:rsid w:val="65258BED"/>
    <w:rsid w:val="66C9779E"/>
    <w:rsid w:val="66DA0DF6"/>
    <w:rsid w:val="67049F5F"/>
    <w:rsid w:val="673D3277"/>
    <w:rsid w:val="67939EEB"/>
    <w:rsid w:val="6951EFDA"/>
    <w:rsid w:val="69F21330"/>
    <w:rsid w:val="6B60A8A6"/>
    <w:rsid w:val="6C2CE523"/>
    <w:rsid w:val="6DBCF01C"/>
    <w:rsid w:val="6F8D1312"/>
    <w:rsid w:val="7077E1C8"/>
    <w:rsid w:val="71005646"/>
    <w:rsid w:val="71E501CD"/>
    <w:rsid w:val="72A53B42"/>
    <w:rsid w:val="74749E39"/>
    <w:rsid w:val="757E3796"/>
    <w:rsid w:val="7590AE81"/>
    <w:rsid w:val="75919570"/>
    <w:rsid w:val="761D6D8A"/>
    <w:rsid w:val="762B826F"/>
    <w:rsid w:val="76B9C52F"/>
    <w:rsid w:val="77120611"/>
    <w:rsid w:val="771858C5"/>
    <w:rsid w:val="772C7EE2"/>
    <w:rsid w:val="772D65D1"/>
    <w:rsid w:val="78CF7608"/>
    <w:rsid w:val="794904CB"/>
    <w:rsid w:val="79A16909"/>
    <w:rsid w:val="79A911B8"/>
    <w:rsid w:val="7A84A8A7"/>
    <w:rsid w:val="7AB56BA0"/>
    <w:rsid w:val="7B3D90E5"/>
    <w:rsid w:val="7B478B45"/>
    <w:rsid w:val="7BC6B3E6"/>
    <w:rsid w:val="7C4D6297"/>
    <w:rsid w:val="7D47C542"/>
    <w:rsid w:val="7D7CCAD9"/>
    <w:rsid w:val="7EA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1FF8B798"/>
  <w15:chartTrackingRefBased/>
  <w15:docId w15:val="{116D2E72-7068-4255-AC68-733A89B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sv-S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Rubrik1">
    <w:name w:val="heading 1"/>
    <w:basedOn w:val="Normal"/>
    <w:next w:val="Normal"/>
    <w:link w:val="Rubrik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Rubrik2">
    <w:name w:val="heading 2"/>
    <w:basedOn w:val="Normal"/>
    <w:next w:val="Normal"/>
    <w:link w:val="Rubrik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Rubrik3">
    <w:name w:val="heading 3"/>
    <w:basedOn w:val="Normal"/>
    <w:next w:val="Normal"/>
    <w:link w:val="Rubrik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Rubrik5">
    <w:name w:val="heading 5"/>
    <w:basedOn w:val="Normal"/>
    <w:next w:val="Normal"/>
    <w:link w:val="Rubrik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Rubrik6">
    <w:name w:val="heading 6"/>
    <w:basedOn w:val="Normal"/>
    <w:next w:val="Normal"/>
    <w:link w:val="Rubrik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Rubrik8">
    <w:name w:val="heading 8"/>
    <w:basedOn w:val="Normal"/>
    <w:next w:val="Normal"/>
    <w:link w:val="Rubrik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Ljusskuggning">
    <w:name w:val="Light Shading"/>
    <w:basedOn w:val="Normaltabel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rmation">
    <w:name w:val="Kontaktinformation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Rubrik1Char">
    <w:name w:val="Rubrik 1 Char"/>
    <w:basedOn w:val="Standardstycketeckensnitt"/>
    <w:link w:val="Rubrik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Rubrik2Char">
    <w:name w:val="Rubrik 2 Char"/>
    <w:basedOn w:val="Standardstycketeckensnitt"/>
    <w:link w:val="Rubrik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Rubrik3Char">
    <w:name w:val="Rubrik 3 Char"/>
    <w:basedOn w:val="Standardstycketeckensnitt"/>
    <w:link w:val="Rubrik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ktlista">
    <w:name w:val="List Bullet"/>
    <w:basedOn w:val="Normal"/>
    <w:uiPriority w:val="7"/>
    <w:unhideWhenUsed/>
    <w:qFormat/>
    <w:pPr>
      <w:numPr>
        <w:numId w:val="6"/>
      </w:numPr>
    </w:pPr>
  </w:style>
  <w:style w:type="paragraph" w:styleId="Numreradlista">
    <w:name w:val="List Number"/>
    <w:basedOn w:val="Normal"/>
    <w:uiPriority w:val="5"/>
    <w:unhideWhenUsed/>
    <w:qFormat/>
    <w:pPr>
      <w:numPr>
        <w:numId w:val="7"/>
      </w:numPr>
      <w:contextualSpacing/>
    </w:pPr>
  </w:style>
  <w:style w:type="paragraph" w:styleId="Rubrik">
    <w:name w:val="Title"/>
    <w:basedOn w:val="Normal"/>
    <w:link w:val="Rubrik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derrubrik">
    <w:name w:val="Subtitle"/>
    <w:basedOn w:val="Normal"/>
    <w:link w:val="Underrubrik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derrubrikChar">
    <w:name w:val="Underrubrik Char"/>
    <w:basedOn w:val="Standardstycketeckensnitt"/>
    <w:link w:val="Underrubrik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Beskrivning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Rubrik9Char">
    <w:name w:val="Rubrik 9 Char"/>
    <w:basedOn w:val="Standardstycketeckensnitt"/>
    <w:link w:val="Rubrik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Rubrik8Char">
    <w:name w:val="Rubrik 8 Char"/>
    <w:basedOn w:val="Standardstycketeckensnitt"/>
    <w:link w:val="Rubrik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pPr>
      <w:spacing w:before="0"/>
      <w:outlineLvl w:val="9"/>
    </w:pPr>
  </w:style>
  <w:style w:type="paragraph" w:styleId="Sidfot">
    <w:name w:val="footer"/>
    <w:basedOn w:val="Normal"/>
    <w:link w:val="Sidfot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idfotChar">
    <w:name w:val="Sidfot Char"/>
    <w:basedOn w:val="Standardstycketeckensnitt"/>
    <w:link w:val="Sidfot"/>
    <w:uiPriority w:val="99"/>
    <w:rsid w:val="003422FF"/>
    <w:rPr>
      <w:sz w:val="22"/>
      <w:szCs w:val="16"/>
    </w:rPr>
  </w:style>
  <w:style w:type="paragraph" w:styleId="Innehll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nehll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22DB"/>
    <w:rPr>
      <w:rFonts w:ascii="Tahoma" w:hAnsi="Tahoma" w:cs="Tahoma"/>
      <w:szCs w:val="16"/>
    </w:rPr>
  </w:style>
  <w:style w:type="paragraph" w:styleId="Litteraturfrteckning">
    <w:name w:val="Bibliography"/>
    <w:basedOn w:val="Normal"/>
    <w:next w:val="Normal"/>
    <w:uiPriority w:val="39"/>
    <w:semiHidden/>
    <w:unhideWhenUsed/>
  </w:style>
  <w:style w:type="paragraph" w:styleId="Brdtext3">
    <w:name w:val="Body Text 3"/>
    <w:basedOn w:val="Normal"/>
    <w:link w:val="Brd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l">
    <w:name w:val="Rapporttabell"/>
    <w:basedOn w:val="Normaltabel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rutnt">
    <w:name w:val="Table Grid"/>
    <w:basedOn w:val="Normaltabel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1A2000"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A2000"/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A122DB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122DB"/>
    <w:rPr>
      <w:sz w:val="22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A122DB"/>
    <w:rPr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122DB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122D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122DB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A122DB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A122DB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122DB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A122DB"/>
    <w:rPr>
      <w:rFonts w:ascii="Consolas" w:hAnsi="Consolas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A122DB"/>
    <w:rPr>
      <w:rFonts w:ascii="Consolas" w:hAnsi="Consolas"/>
      <w:szCs w:val="21"/>
    </w:rPr>
  </w:style>
  <w:style w:type="character" w:styleId="Platshllartext">
    <w:name w:val="Placeholder Text"/>
    <w:basedOn w:val="Standardstycketeckensnitt"/>
    <w:uiPriority w:val="99"/>
    <w:semiHidden/>
    <w:rsid w:val="00A122DB"/>
    <w:rPr>
      <w:color w:val="595959" w:themeColor="text1" w:themeTint="A6"/>
    </w:rPr>
  </w:style>
  <w:style w:type="character" w:styleId="Hyperlnk">
    <w:name w:val="Hyperlink"/>
    <w:basedOn w:val="Standardstycketeckensnitt"/>
    <w:uiPriority w:val="99"/>
    <w:unhideWhenUsed/>
    <w:rsid w:val="003438CB"/>
    <w:rPr>
      <w:color w:val="993E21" w:themeColor="hyperlink"/>
      <w:u w:val="single"/>
    </w:rPr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ell%20Hansen\AppData\Roaming\Microsoft\Templates\Skoluppsats%20med%20f&#246;rs&#228;ttsbl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9E3517A2CF4D64868DF7114764A2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B8B5AF-9187-4BAB-8417-73D6D8426C41}"/>
      </w:docPartPr>
      <w:docPartBody>
        <w:p w:rsidR="007D257D" w:rsidRDefault="00BF00B4">
          <w:r w:rsidRPr="003313E8">
            <w:rPr>
              <w:rStyle w:val="Platshllartext"/>
            </w:rPr>
            <w:t>[Titel]</w:t>
          </w:r>
        </w:p>
      </w:docPartBody>
    </w:docPart>
    <w:docPart>
      <w:docPartPr>
        <w:name w:val="70F4719823054AA49D74B7562965B41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0162B5-6135-4E19-9ED2-A44C6EAAAAE6}"/>
      </w:docPartPr>
      <w:docPartBody>
        <w:p w:rsidR="007D257D" w:rsidRDefault="00BF00B4">
          <w:r w:rsidRPr="003313E8">
            <w:rPr>
              <w:rStyle w:val="Platshllartext"/>
            </w:rPr>
            <w:t>[Ämne]</w:t>
          </w:r>
        </w:p>
      </w:docPartBody>
    </w:docPart>
    <w:docPart>
      <w:docPartPr>
        <w:name w:val="1C4791C3C1ED4124A948DF43E79DECD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115229-E026-428B-9BE0-817C2F8C12BE}"/>
      </w:docPartPr>
      <w:docPartBody>
        <w:p w:rsidR="007D257D" w:rsidRDefault="00BF00B4">
          <w:r w:rsidRPr="003313E8">
            <w:rPr>
              <w:rStyle w:val="Platshllartext"/>
            </w:rPr>
            <w:t>[Författare]</w:t>
          </w:r>
        </w:p>
      </w:docPartBody>
    </w:docPart>
    <w:docPart>
      <w:docPartPr>
        <w:name w:val="22DE39CE14234EEE8C4A256A14D811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9E25352-52AF-481A-9E2D-92D064B3F88E}"/>
      </w:docPartPr>
      <w:docPartBody>
        <w:p w:rsidR="007D257D" w:rsidRDefault="00BF00B4">
          <w:r w:rsidRPr="003313E8">
            <w:rPr>
              <w:rStyle w:val="Platshllartext"/>
            </w:rPr>
            <w:t>[Publiceringsdatum]</w:t>
          </w:r>
        </w:p>
      </w:docPartBody>
    </w:docPart>
    <w:docPart>
      <w:docPartPr>
        <w:name w:val="5AE941F7352C4144A826A7F4B276CD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F6438D-A604-4048-9A1D-40C1A6175FD6}"/>
      </w:docPartPr>
      <w:docPartBody>
        <w:p w:rsidR="001E75FC" w:rsidRDefault="007D257D">
          <w:r w:rsidRPr="007951BE">
            <w:rPr>
              <w:rStyle w:val="Platshlla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61744637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B4"/>
    <w:rsid w:val="001E75FC"/>
    <w:rsid w:val="007D257D"/>
    <w:rsid w:val="00BF00B4"/>
    <w:rsid w:val="00F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FI" w:eastAsia="sv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Punktlista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sv-SE" w:eastAsia="ja-JP"/>
    </w:rPr>
  </w:style>
  <w:style w:type="character" w:styleId="Platshllartext">
    <w:name w:val="Placeholder Text"/>
    <w:basedOn w:val="Standardstycketeckensnitt"/>
    <w:uiPriority w:val="99"/>
    <w:semiHidden/>
    <w:rsid w:val="007D257D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2023-02-06T00:00:00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B035B7DE360F49AC1E3E64A7BD4266" ma:contentTypeVersion="9" ma:contentTypeDescription="Skapa ett nytt dokument." ma:contentTypeScope="" ma:versionID="2b15be16484cc4125e56b4bc62a7d78a">
  <xsd:schema xmlns:xsd="http://www.w3.org/2001/XMLSchema" xmlns:xs="http://www.w3.org/2001/XMLSchema" xmlns:p="http://schemas.microsoft.com/office/2006/metadata/properties" xmlns:ns3="e726d1de-8eee-48d4-acc6-11f5952e6685" xmlns:ns4="7afd1d53-ab43-4087-8ee5-8d1641b94b01" targetNamespace="http://schemas.microsoft.com/office/2006/metadata/properties" ma:root="true" ma:fieldsID="07a74a5b6f94ee7a3fc8de3bd0e980eb" ns3:_="" ns4:_="">
    <xsd:import namespace="e726d1de-8eee-48d4-acc6-11f5952e6685"/>
    <xsd:import namespace="7afd1d53-ab43-4087-8ee5-8d1641b94b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d1de-8eee-48d4-acc6-11f5952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1d53-ab43-4087-8ee5-8d1641b94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E72A48-7A3C-4AA9-A41C-71D022C7FFC5}">
  <ds:schemaRefs>
    <ds:schemaRef ds:uri="e726d1de-8eee-48d4-acc6-11f5952e6685"/>
    <ds:schemaRef ds:uri="http://purl.org/dc/terms/"/>
    <ds:schemaRef ds:uri="http://schemas.microsoft.com/office/2006/documentManagement/types"/>
    <ds:schemaRef ds:uri="7afd1d53-ab43-4087-8ee5-8d1641b94b01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CB99D90-DD05-43A5-8F60-9258599DA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D392A4-9C7B-47E9-A2A7-2EC9259DC51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E68415D-8571-4C4E-9D5B-26AF09ED8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6d1de-8eee-48d4-acc6-11f5952e6685"/>
    <ds:schemaRef ds:uri="7afd1d53-ab43-4087-8ee5-8d1641b94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Skoluppsats med försättsblad.dotx</Template>
  <TotalTime>2</TotalTime>
  <Pages>8</Pages>
  <Words>946</Words>
  <Characters>5016</Characters>
  <Application>Microsoft Office Word</Application>
  <DocSecurity>0</DocSecurity>
  <Lines>41</Lines>
  <Paragraphs>11</Paragraphs>
  <ScaleCrop>false</ScaleCrop>
  <Company>Ålands Yrkesgymnasium - Itstödperson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Shopinglistta</dc:subject>
  <dc:creator>Eduard Ducar</dc:creator>
  <cp:keywords/>
  <cp:lastModifiedBy>Eduard Ducar</cp:lastModifiedBy>
  <cp:revision>81</cp:revision>
  <dcterms:created xsi:type="dcterms:W3CDTF">2020-04-07T11:30:00Z</dcterms:created>
  <dcterms:modified xsi:type="dcterms:W3CDTF">2023-02-06T06:31:00Z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">
    <vt:lpwstr>Klass</vt:lpwstr>
  </property>
</Properties>
</file>