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FFDB1" w14:textId="2584BBCE" w:rsidR="00C6554A" w:rsidRPr="008B5277" w:rsidRDefault="503CEA5A" w:rsidP="00C6554A">
      <w:pPr>
        <w:pStyle w:val="Foto"/>
      </w:pPr>
      <w:r>
        <w:rPr>
          <w:noProof/>
        </w:rPr>
        <w:drawing>
          <wp:inline distT="0" distB="0" distL="0" distR="0" wp14:anchorId="27EFF866" wp14:editId="11282F48">
            <wp:extent cx="2676525" cy="3943350"/>
            <wp:effectExtent l="0" t="0" r="0" b="0"/>
            <wp:docPr id="663883532" name="Bildobjekt 663883532" descr="Shopping List png images | PNG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676525" cy="3943350"/>
                    </a:xfrm>
                    <a:prstGeom prst="rect">
                      <a:avLst/>
                    </a:prstGeom>
                  </pic:spPr>
                </pic:pic>
              </a:graphicData>
            </a:graphic>
          </wp:inline>
        </w:drawing>
      </w:r>
    </w:p>
    <w:sdt>
      <w:sdtPr>
        <w:alias w:val="Titel"/>
        <w:tag w:val=""/>
        <w:id w:val="-320114257"/>
        <w:placeholder>
          <w:docPart w:val="A3C085B923BE485AA9900A23BC623248"/>
        </w:placeholder>
        <w:dataBinding w:prefixMappings="xmlns:ns0='http://purl.org/dc/elements/1.1/' xmlns:ns1='http://schemas.openxmlformats.org/package/2006/metadata/core-properties' " w:xpath="/ns1:coreProperties[1]/ns0:title[1]" w:storeItemID="{6C3C8BC8-F283-45AE-878A-BAB7291924A1}"/>
        <w:text/>
      </w:sdtPr>
      <w:sdtEndPr/>
      <w:sdtContent>
        <w:p w14:paraId="71E1A181" w14:textId="70232247" w:rsidR="007923F2" w:rsidRDefault="007923F2" w:rsidP="007923F2">
          <w:pPr>
            <w:pStyle w:val="Rubrik"/>
          </w:pPr>
          <w:r>
            <w:t>Projektrapport</w:t>
          </w:r>
        </w:p>
      </w:sdtContent>
    </w:sdt>
    <w:sdt>
      <w:sdtPr>
        <w:alias w:val="Ämne"/>
        <w:tag w:val=""/>
        <w:id w:val="545571905"/>
        <w:placeholder>
          <w:docPart w:val="75373EB71FED4809B341F6ED55B25E6E"/>
        </w:placeholder>
        <w:dataBinding w:prefixMappings="xmlns:ns0='http://purl.org/dc/elements/1.1/' xmlns:ns1='http://schemas.openxmlformats.org/package/2006/metadata/core-properties' " w:xpath="/ns1:coreProperties[1]/ns0:subject[1]" w:storeItemID="{6C3C8BC8-F283-45AE-878A-BAB7291924A1}"/>
        <w:text/>
      </w:sdtPr>
      <w:sdtEndPr/>
      <w:sdtContent>
        <w:p w14:paraId="77FDC34D" w14:textId="66FF5532" w:rsidR="007923F2" w:rsidRPr="00D5413C" w:rsidRDefault="0039382C" w:rsidP="007923F2">
          <w:pPr>
            <w:pStyle w:val="Underrubrik"/>
          </w:pPr>
          <w:r>
            <w:t>Shopinglista</w:t>
          </w:r>
        </w:p>
      </w:sdtContent>
    </w:sdt>
    <w:p w14:paraId="5D3A6179" w14:textId="44D94FE8" w:rsidR="007923F2" w:rsidRPr="0039382C" w:rsidRDefault="0039382C" w:rsidP="007923F2">
      <w:pPr>
        <w:pStyle w:val="Kontaktinformation"/>
        <w:rPr>
          <w:lang w:val="en-US"/>
        </w:rPr>
      </w:pPr>
      <w:sdt>
        <w:sdtPr>
          <w:rPr>
            <w:lang w:val="en-US"/>
          </w:rPr>
          <w:alias w:val="Författare"/>
          <w:tag w:val=""/>
          <w:id w:val="1539861696"/>
          <w:placeholder>
            <w:docPart w:val="8F176FCC09564335BC1E40C1F0EC2DD6"/>
          </w:placeholder>
          <w:dataBinding w:prefixMappings="xmlns:ns0='http://purl.org/dc/elements/1.1/' xmlns:ns1='http://schemas.openxmlformats.org/package/2006/metadata/core-properties' " w:xpath="/ns1:coreProperties[1]/ns0:creator[1]" w:storeItemID="{6C3C8BC8-F283-45AE-878A-BAB7291924A1}"/>
          <w:text/>
        </w:sdtPr>
        <w:sdtEndPr/>
        <w:sdtContent>
          <w:r w:rsidRPr="0039382C">
            <w:rPr>
              <w:lang w:val="en-US"/>
            </w:rPr>
            <w:t>Eduard</w:t>
          </w:r>
          <w:r>
            <w:rPr>
              <w:lang w:val="en-US"/>
            </w:rPr>
            <w:t xml:space="preserve"> Ducar</w:t>
          </w:r>
        </w:sdtContent>
      </w:sdt>
      <w:r>
        <w:rPr>
          <w:lang w:val="en-US"/>
        </w:rPr>
        <w:t xml:space="preserve"> </w:t>
      </w:r>
      <w:r w:rsidR="007923F2" w:rsidRPr="0039382C">
        <w:rPr>
          <w:lang w:val="en-US" w:bidi="sv-SE"/>
        </w:rPr>
        <w:t xml:space="preserve"> | </w:t>
      </w:r>
      <w:r>
        <w:rPr>
          <w:lang w:val="en-US" w:bidi="sv-SE"/>
        </w:rPr>
        <w:t xml:space="preserve">IT-20 </w:t>
      </w:r>
      <w:r w:rsidR="007923F2" w:rsidRPr="0039382C">
        <w:rPr>
          <w:lang w:val="en-US" w:bidi="sv-SE"/>
        </w:rPr>
        <w:t>|</w:t>
      </w:r>
      <w:sdt>
        <w:sdtPr>
          <w:rPr>
            <w:lang w:val="en-US"/>
          </w:rPr>
          <w:alias w:val="Publiceringsdatum"/>
          <w:tag w:val=""/>
          <w:id w:val="-426964934"/>
          <w:placeholder>
            <w:docPart w:val="1EF99DA7AF5141579B04A5407ABF47DB"/>
          </w:placeholder>
          <w:dataBinding w:prefixMappings="xmlns:ns0='http://schemas.microsoft.com/office/2006/coverPageProps' " w:xpath="/ns0:CoverPageProperties[1]/ns0:PublishDate[1]" w:storeItemID="{55AF091B-3C7A-41E3-B477-F2FDAA23CFDA}"/>
          <w:date w:fullDate="2023-02-06T00:00:00Z">
            <w:dateFormat w:val="dd-MM-yyyy"/>
            <w:lid w:val="sv-FI"/>
            <w:storeMappedDataAs w:val="dateTime"/>
            <w:calendar w:val="gregorian"/>
          </w:date>
        </w:sdtPr>
        <w:sdtEndPr/>
        <w:sdtContent>
          <w:r w:rsidRPr="0039382C">
            <w:rPr>
              <w:lang w:val="en-US"/>
            </w:rPr>
            <w:t>06-02-2023</w:t>
          </w:r>
        </w:sdtContent>
      </w:sdt>
    </w:p>
    <w:p w14:paraId="747F9A80" w14:textId="6479FDDD" w:rsidR="00C6554A" w:rsidRPr="0039382C" w:rsidRDefault="0039382C" w:rsidP="007923F2">
      <w:pPr>
        <w:pStyle w:val="Kontaktinformation"/>
        <w:rPr>
          <w:lang w:val="en-US"/>
        </w:rPr>
      </w:pPr>
      <w:sdt>
        <w:sdtPr>
          <w:rPr>
            <w:lang w:val="en-US" w:bidi="sv-SE"/>
          </w:rPr>
          <w:alias w:val="Företag"/>
          <w:tag w:val=""/>
          <w:id w:val="-1198466643"/>
          <w:placeholder>
            <w:docPart w:val="6FEB49C19E864EAF8595A21470FDA7CE"/>
          </w:placeholder>
          <w:dataBinding w:prefixMappings="xmlns:ns0='http://schemas.openxmlformats.org/officeDocument/2006/extended-properties' " w:xpath="/ns0:Properties[1]/ns0:Company[1]" w:storeItemID="{6668398D-A668-4E3E-A5EB-62B293D839F1}"/>
          <w:text/>
        </w:sdtPr>
        <w:sdtEndPr/>
        <w:sdtContent>
          <w:r w:rsidR="007923F2" w:rsidRPr="0039382C">
            <w:rPr>
              <w:lang w:val="en-US" w:bidi="sv-SE"/>
            </w:rPr>
            <w:t xml:space="preserve">Ålands Yrkesgymnasium – </w:t>
          </w:r>
          <w:r w:rsidRPr="0039382C">
            <w:rPr>
              <w:lang w:val="en-US" w:bidi="sv-SE"/>
            </w:rPr>
            <w:t>It</w:t>
          </w:r>
          <w:r>
            <w:rPr>
              <w:lang w:val="en-US" w:bidi="sv-SE"/>
            </w:rPr>
            <w:t>stödperson</w:t>
          </w:r>
        </w:sdtContent>
      </w:sdt>
      <w:r w:rsidR="00C6554A" w:rsidRPr="0039382C">
        <w:rPr>
          <w:lang w:val="en-US" w:bidi="sv-SE"/>
        </w:rPr>
        <w:br w:type="page"/>
      </w:r>
    </w:p>
    <w:sdt>
      <w:sdtPr>
        <w:rPr>
          <w:rFonts w:asciiTheme="minorHAnsi" w:eastAsiaTheme="minorEastAsia" w:hAnsiTheme="minorHAnsi" w:cstheme="minorBidi"/>
          <w:color w:val="4E5B6F" w:themeColor="text2"/>
          <w:sz w:val="22"/>
          <w:szCs w:val="22"/>
        </w:rPr>
        <w:id w:val="1718148207"/>
        <w:docPartObj>
          <w:docPartGallery w:val="Table of Contents"/>
          <w:docPartUnique/>
        </w:docPartObj>
      </w:sdtPr>
      <w:sdtEndPr/>
      <w:sdtContent>
        <w:p w14:paraId="1F6D65A3" w14:textId="77777777" w:rsidR="007923F2" w:rsidRDefault="007923F2" w:rsidP="007923F2">
          <w:pPr>
            <w:pStyle w:val="Innehllsfrteckningsrubrik"/>
          </w:pPr>
          <w:r>
            <w:t>Innehåll</w:t>
          </w:r>
        </w:p>
        <w:p w14:paraId="19E18AB6" w14:textId="2F0B7F42" w:rsidR="00D3561E" w:rsidRDefault="11282F48" w:rsidP="11282F48">
          <w:pPr>
            <w:pStyle w:val="Innehll1"/>
            <w:tabs>
              <w:tab w:val="right" w:leader="dot" w:pos="8295"/>
            </w:tabs>
            <w:rPr>
              <w:rStyle w:val="Hyperlnk"/>
              <w:noProof/>
              <w:lang w:val="sv-FI" w:eastAsia="sv-FI"/>
            </w:rPr>
          </w:pPr>
          <w:r>
            <w:fldChar w:fldCharType="begin"/>
          </w:r>
          <w:r w:rsidR="007923F2">
            <w:instrText>TOC \o "1-3" \h \z \u</w:instrText>
          </w:r>
          <w:r>
            <w:fldChar w:fldCharType="separate"/>
          </w:r>
          <w:hyperlink w:anchor="_Toc965812060">
            <w:r w:rsidRPr="11282F48">
              <w:rPr>
                <w:rStyle w:val="Hyperlnk"/>
              </w:rPr>
              <w:t>Projektbeskrivning</w:t>
            </w:r>
            <w:r w:rsidR="007923F2">
              <w:tab/>
            </w:r>
            <w:r w:rsidR="007923F2">
              <w:fldChar w:fldCharType="begin"/>
            </w:r>
            <w:r w:rsidR="007923F2">
              <w:instrText>PAGEREF _Toc965812060 \h</w:instrText>
            </w:r>
            <w:r w:rsidR="007923F2">
              <w:fldChar w:fldCharType="separate"/>
            </w:r>
            <w:r w:rsidRPr="11282F48">
              <w:rPr>
                <w:rStyle w:val="Hyperlnk"/>
              </w:rPr>
              <w:t>2</w:t>
            </w:r>
            <w:r w:rsidR="007923F2">
              <w:fldChar w:fldCharType="end"/>
            </w:r>
          </w:hyperlink>
        </w:p>
        <w:p w14:paraId="7C931A9E" w14:textId="4519E767" w:rsidR="00D3561E" w:rsidRDefault="0039382C" w:rsidP="11282F48">
          <w:pPr>
            <w:pStyle w:val="Innehll2"/>
            <w:tabs>
              <w:tab w:val="right" w:leader="dot" w:pos="8295"/>
            </w:tabs>
            <w:rPr>
              <w:rStyle w:val="Hyperlnk"/>
              <w:noProof/>
              <w:lang w:val="sv-FI" w:eastAsia="sv-FI"/>
            </w:rPr>
          </w:pPr>
          <w:hyperlink w:anchor="_Toc1373930880">
            <w:r w:rsidR="11282F48" w:rsidRPr="11282F48">
              <w:rPr>
                <w:rStyle w:val="Hyperlnk"/>
              </w:rPr>
              <w:t>Bakgrund och problemformulering</w:t>
            </w:r>
            <w:r w:rsidR="00D3561E">
              <w:tab/>
            </w:r>
            <w:r w:rsidR="00D3561E">
              <w:fldChar w:fldCharType="begin"/>
            </w:r>
            <w:r w:rsidR="00D3561E">
              <w:instrText>PAGEREF _Toc1373930880 \h</w:instrText>
            </w:r>
            <w:r w:rsidR="00D3561E">
              <w:fldChar w:fldCharType="separate"/>
            </w:r>
            <w:r w:rsidR="11282F48" w:rsidRPr="11282F48">
              <w:rPr>
                <w:rStyle w:val="Hyperlnk"/>
              </w:rPr>
              <w:t>3</w:t>
            </w:r>
            <w:r w:rsidR="00D3561E">
              <w:fldChar w:fldCharType="end"/>
            </w:r>
          </w:hyperlink>
        </w:p>
        <w:p w14:paraId="32710993" w14:textId="059E21AE" w:rsidR="00D3561E" w:rsidRDefault="0039382C" w:rsidP="11282F48">
          <w:pPr>
            <w:pStyle w:val="Innehll2"/>
            <w:tabs>
              <w:tab w:val="right" w:leader="dot" w:pos="8295"/>
            </w:tabs>
            <w:rPr>
              <w:rStyle w:val="Hyperlnk"/>
              <w:noProof/>
              <w:lang w:val="sv-FI" w:eastAsia="sv-FI"/>
            </w:rPr>
          </w:pPr>
          <w:hyperlink w:anchor="_Toc401265964">
            <w:r w:rsidR="11282F48" w:rsidRPr="11282F48">
              <w:rPr>
                <w:rStyle w:val="Hyperlnk"/>
              </w:rPr>
              <w:t>Tidsredovisning</w:t>
            </w:r>
            <w:r w:rsidR="00D3561E">
              <w:tab/>
            </w:r>
            <w:r w:rsidR="00D3561E">
              <w:fldChar w:fldCharType="begin"/>
            </w:r>
            <w:r w:rsidR="00D3561E">
              <w:instrText>PAGEREF _Toc401265964 \h</w:instrText>
            </w:r>
            <w:r w:rsidR="00D3561E">
              <w:fldChar w:fldCharType="separate"/>
            </w:r>
            <w:r w:rsidR="11282F48" w:rsidRPr="11282F48">
              <w:rPr>
                <w:rStyle w:val="Hyperlnk"/>
              </w:rPr>
              <w:t>3</w:t>
            </w:r>
            <w:r w:rsidR="00D3561E">
              <w:fldChar w:fldCharType="end"/>
            </w:r>
          </w:hyperlink>
        </w:p>
        <w:p w14:paraId="35890EB7" w14:textId="6DEE7E9F" w:rsidR="00D3561E" w:rsidRDefault="0039382C" w:rsidP="11282F48">
          <w:pPr>
            <w:pStyle w:val="Innehll1"/>
            <w:tabs>
              <w:tab w:val="right" w:leader="dot" w:pos="8295"/>
            </w:tabs>
            <w:rPr>
              <w:rStyle w:val="Hyperlnk"/>
              <w:noProof/>
              <w:lang w:val="sv-FI" w:eastAsia="sv-FI"/>
            </w:rPr>
          </w:pPr>
          <w:hyperlink w:anchor="_Toc818002710">
            <w:r w:rsidR="11282F48" w:rsidRPr="11282F48">
              <w:rPr>
                <w:rStyle w:val="Hyperlnk"/>
              </w:rPr>
              <w:t>Testning</w:t>
            </w:r>
            <w:r w:rsidR="00D3561E">
              <w:tab/>
            </w:r>
            <w:r w:rsidR="00D3561E">
              <w:fldChar w:fldCharType="begin"/>
            </w:r>
            <w:r w:rsidR="00D3561E">
              <w:instrText>PAGEREF _Toc818002710 \h</w:instrText>
            </w:r>
            <w:r w:rsidR="00D3561E">
              <w:fldChar w:fldCharType="separate"/>
            </w:r>
            <w:r w:rsidR="11282F48" w:rsidRPr="11282F48">
              <w:rPr>
                <w:rStyle w:val="Hyperlnk"/>
              </w:rPr>
              <w:t>3</w:t>
            </w:r>
            <w:r w:rsidR="00D3561E">
              <w:fldChar w:fldCharType="end"/>
            </w:r>
          </w:hyperlink>
        </w:p>
        <w:p w14:paraId="660652CD" w14:textId="674B8EEE" w:rsidR="00D3561E" w:rsidRDefault="0039382C" w:rsidP="11282F48">
          <w:pPr>
            <w:pStyle w:val="Innehll1"/>
            <w:tabs>
              <w:tab w:val="right" w:leader="dot" w:pos="8295"/>
            </w:tabs>
            <w:rPr>
              <w:rStyle w:val="Hyperlnk"/>
              <w:noProof/>
              <w:lang w:val="sv-FI" w:eastAsia="sv-FI"/>
            </w:rPr>
          </w:pPr>
          <w:hyperlink w:anchor="_Toc214187046">
            <w:r w:rsidR="11282F48" w:rsidRPr="11282F48">
              <w:rPr>
                <w:rStyle w:val="Hyperlnk"/>
              </w:rPr>
              <w:t>Gränssnittet</w:t>
            </w:r>
            <w:r w:rsidR="00D3561E">
              <w:tab/>
            </w:r>
            <w:r w:rsidR="00D3561E">
              <w:fldChar w:fldCharType="begin"/>
            </w:r>
            <w:r w:rsidR="00D3561E">
              <w:instrText>PAGEREF _Toc214187046 \h</w:instrText>
            </w:r>
            <w:r w:rsidR="00D3561E">
              <w:fldChar w:fldCharType="separate"/>
            </w:r>
            <w:r w:rsidR="11282F48" w:rsidRPr="11282F48">
              <w:rPr>
                <w:rStyle w:val="Hyperlnk"/>
              </w:rPr>
              <w:t>4</w:t>
            </w:r>
            <w:r w:rsidR="00D3561E">
              <w:fldChar w:fldCharType="end"/>
            </w:r>
          </w:hyperlink>
        </w:p>
        <w:p w14:paraId="1BA377E3" w14:textId="64F6B6EB" w:rsidR="00D3561E" w:rsidRDefault="0039382C" w:rsidP="11282F48">
          <w:pPr>
            <w:pStyle w:val="Innehll2"/>
            <w:tabs>
              <w:tab w:val="right" w:leader="dot" w:pos="8295"/>
            </w:tabs>
            <w:rPr>
              <w:rStyle w:val="Hyperlnk"/>
              <w:noProof/>
              <w:lang w:val="sv-FI" w:eastAsia="sv-FI"/>
            </w:rPr>
          </w:pPr>
          <w:hyperlink w:anchor="_Toc187867655">
            <w:r w:rsidR="11282F48" w:rsidRPr="11282F48">
              <w:rPr>
                <w:rStyle w:val="Hyperlnk"/>
              </w:rPr>
              <w:t>Bilder</w:t>
            </w:r>
            <w:r w:rsidR="00D3561E">
              <w:tab/>
            </w:r>
            <w:r w:rsidR="00D3561E">
              <w:fldChar w:fldCharType="begin"/>
            </w:r>
            <w:r w:rsidR="00D3561E">
              <w:instrText>PAGEREF _Toc187867655 \h</w:instrText>
            </w:r>
            <w:r w:rsidR="00D3561E">
              <w:fldChar w:fldCharType="separate"/>
            </w:r>
            <w:r w:rsidR="11282F48" w:rsidRPr="11282F48">
              <w:rPr>
                <w:rStyle w:val="Hyperlnk"/>
              </w:rPr>
              <w:t>4</w:t>
            </w:r>
            <w:r w:rsidR="00D3561E">
              <w:fldChar w:fldCharType="end"/>
            </w:r>
          </w:hyperlink>
        </w:p>
        <w:p w14:paraId="693B0B24" w14:textId="455BF1F2" w:rsidR="00D3561E" w:rsidRDefault="0039382C" w:rsidP="11282F48">
          <w:pPr>
            <w:pStyle w:val="Innehll2"/>
            <w:tabs>
              <w:tab w:val="right" w:leader="dot" w:pos="8295"/>
            </w:tabs>
            <w:rPr>
              <w:rStyle w:val="Hyperlnk"/>
              <w:noProof/>
              <w:lang w:val="sv-FI" w:eastAsia="sv-FI"/>
            </w:rPr>
          </w:pPr>
          <w:hyperlink w:anchor="_Toc1201523287">
            <w:r w:rsidR="11282F48" w:rsidRPr="11282F48">
              <w:rPr>
                <w:rStyle w:val="Hyperlnk"/>
              </w:rPr>
              <w:t>Navigering</w:t>
            </w:r>
            <w:r w:rsidR="00D3561E">
              <w:tab/>
            </w:r>
            <w:r w:rsidR="00D3561E">
              <w:fldChar w:fldCharType="begin"/>
            </w:r>
            <w:r w:rsidR="00D3561E">
              <w:instrText>PAGEREF _Toc1201523287 \h</w:instrText>
            </w:r>
            <w:r w:rsidR="00D3561E">
              <w:fldChar w:fldCharType="separate"/>
            </w:r>
            <w:r w:rsidR="11282F48" w:rsidRPr="11282F48">
              <w:rPr>
                <w:rStyle w:val="Hyperlnk"/>
              </w:rPr>
              <w:t>6</w:t>
            </w:r>
            <w:r w:rsidR="00D3561E">
              <w:fldChar w:fldCharType="end"/>
            </w:r>
          </w:hyperlink>
        </w:p>
        <w:p w14:paraId="19274F74" w14:textId="2B70B08B" w:rsidR="00D3561E" w:rsidRDefault="0039382C" w:rsidP="11282F48">
          <w:pPr>
            <w:pStyle w:val="Innehll1"/>
            <w:tabs>
              <w:tab w:val="right" w:leader="dot" w:pos="8295"/>
            </w:tabs>
            <w:rPr>
              <w:rStyle w:val="Hyperlnk"/>
              <w:noProof/>
              <w:lang w:val="sv-FI" w:eastAsia="sv-FI"/>
            </w:rPr>
          </w:pPr>
          <w:hyperlink w:anchor="_Toc804715243">
            <w:r w:rsidR="11282F48" w:rsidRPr="11282F48">
              <w:rPr>
                <w:rStyle w:val="Hyperlnk"/>
              </w:rPr>
              <w:t>Information</w:t>
            </w:r>
            <w:r w:rsidR="00D3561E">
              <w:tab/>
            </w:r>
            <w:r w:rsidR="00D3561E">
              <w:fldChar w:fldCharType="begin"/>
            </w:r>
            <w:r w:rsidR="00D3561E">
              <w:instrText>PAGEREF _Toc804715243 \h</w:instrText>
            </w:r>
            <w:r w:rsidR="00D3561E">
              <w:fldChar w:fldCharType="separate"/>
            </w:r>
            <w:r w:rsidR="11282F48" w:rsidRPr="11282F48">
              <w:rPr>
                <w:rStyle w:val="Hyperlnk"/>
              </w:rPr>
              <w:t>6</w:t>
            </w:r>
            <w:r w:rsidR="00D3561E">
              <w:fldChar w:fldCharType="end"/>
            </w:r>
          </w:hyperlink>
        </w:p>
        <w:p w14:paraId="141FD3C9" w14:textId="63AE54DA" w:rsidR="00D3561E" w:rsidRDefault="0039382C" w:rsidP="11282F48">
          <w:pPr>
            <w:pStyle w:val="Innehll2"/>
            <w:tabs>
              <w:tab w:val="right" w:leader="dot" w:pos="8295"/>
            </w:tabs>
            <w:rPr>
              <w:rStyle w:val="Hyperlnk"/>
              <w:noProof/>
              <w:lang w:val="sv-FI" w:eastAsia="sv-FI"/>
            </w:rPr>
          </w:pPr>
          <w:hyperlink w:anchor="_Toc1604611345">
            <w:r w:rsidR="11282F48" w:rsidRPr="11282F48">
              <w:rPr>
                <w:rStyle w:val="Hyperlnk"/>
              </w:rPr>
              <w:t>Datamodell</w:t>
            </w:r>
            <w:r w:rsidR="00D3561E">
              <w:tab/>
            </w:r>
            <w:r w:rsidR="00D3561E">
              <w:fldChar w:fldCharType="begin"/>
            </w:r>
            <w:r w:rsidR="00D3561E">
              <w:instrText>PAGEREF _Toc1604611345 \h</w:instrText>
            </w:r>
            <w:r w:rsidR="00D3561E">
              <w:fldChar w:fldCharType="separate"/>
            </w:r>
            <w:r w:rsidR="11282F48" w:rsidRPr="11282F48">
              <w:rPr>
                <w:rStyle w:val="Hyperlnk"/>
              </w:rPr>
              <w:t>6</w:t>
            </w:r>
            <w:r w:rsidR="00D3561E">
              <w:fldChar w:fldCharType="end"/>
            </w:r>
          </w:hyperlink>
        </w:p>
        <w:p w14:paraId="240C73CE" w14:textId="13511D9E" w:rsidR="00D3561E" w:rsidRDefault="0039382C" w:rsidP="11282F48">
          <w:pPr>
            <w:pStyle w:val="Innehll2"/>
            <w:tabs>
              <w:tab w:val="right" w:leader="dot" w:pos="8295"/>
            </w:tabs>
            <w:rPr>
              <w:rStyle w:val="Hyperlnk"/>
              <w:noProof/>
              <w:lang w:val="sv-FI" w:eastAsia="sv-FI"/>
            </w:rPr>
          </w:pPr>
          <w:hyperlink w:anchor="_Toc454605731">
            <w:r w:rsidR="11282F48" w:rsidRPr="11282F48">
              <w:rPr>
                <w:rStyle w:val="Hyperlnk"/>
              </w:rPr>
              <w:t>Databas</w:t>
            </w:r>
            <w:r w:rsidR="00D3561E">
              <w:tab/>
            </w:r>
            <w:r w:rsidR="00D3561E">
              <w:fldChar w:fldCharType="begin"/>
            </w:r>
            <w:r w:rsidR="00D3561E">
              <w:instrText>PAGEREF _Toc454605731 \h</w:instrText>
            </w:r>
            <w:r w:rsidR="00D3561E">
              <w:fldChar w:fldCharType="separate"/>
            </w:r>
            <w:r w:rsidR="11282F48" w:rsidRPr="11282F48">
              <w:rPr>
                <w:rStyle w:val="Hyperlnk"/>
              </w:rPr>
              <w:t>6</w:t>
            </w:r>
            <w:r w:rsidR="00D3561E">
              <w:fldChar w:fldCharType="end"/>
            </w:r>
          </w:hyperlink>
        </w:p>
        <w:p w14:paraId="0CC358A4" w14:textId="36DD193E" w:rsidR="00D3561E" w:rsidRDefault="0039382C" w:rsidP="11282F48">
          <w:pPr>
            <w:pStyle w:val="Innehll2"/>
            <w:tabs>
              <w:tab w:val="right" w:leader="dot" w:pos="8295"/>
            </w:tabs>
            <w:rPr>
              <w:rStyle w:val="Hyperlnk"/>
              <w:noProof/>
              <w:lang w:val="sv-FI" w:eastAsia="sv-FI"/>
            </w:rPr>
          </w:pPr>
          <w:hyperlink w:anchor="_Toc1730020532">
            <w:r w:rsidR="11282F48" w:rsidRPr="11282F48">
              <w:rPr>
                <w:rStyle w:val="Hyperlnk"/>
              </w:rPr>
              <w:t>Tabellbeskrivningar</w:t>
            </w:r>
            <w:r w:rsidR="00D3561E">
              <w:tab/>
            </w:r>
            <w:r w:rsidR="00D3561E">
              <w:fldChar w:fldCharType="begin"/>
            </w:r>
            <w:r w:rsidR="00D3561E">
              <w:instrText>PAGEREF _Toc1730020532 \h</w:instrText>
            </w:r>
            <w:r w:rsidR="00D3561E">
              <w:fldChar w:fldCharType="separate"/>
            </w:r>
            <w:r w:rsidR="11282F48" w:rsidRPr="11282F48">
              <w:rPr>
                <w:rStyle w:val="Hyperlnk"/>
              </w:rPr>
              <w:t>6</w:t>
            </w:r>
            <w:r w:rsidR="00D3561E">
              <w:fldChar w:fldCharType="end"/>
            </w:r>
          </w:hyperlink>
        </w:p>
        <w:p w14:paraId="3D2C44E6" w14:textId="430B3CDC" w:rsidR="00D3561E" w:rsidRDefault="0039382C" w:rsidP="11282F48">
          <w:pPr>
            <w:pStyle w:val="Innehll1"/>
            <w:tabs>
              <w:tab w:val="right" w:leader="dot" w:pos="8295"/>
            </w:tabs>
            <w:rPr>
              <w:rStyle w:val="Hyperlnk"/>
              <w:noProof/>
              <w:lang w:val="sv-FI" w:eastAsia="sv-FI"/>
            </w:rPr>
          </w:pPr>
          <w:hyperlink w:anchor="_Toc2093034553">
            <w:r w:rsidR="11282F48" w:rsidRPr="11282F48">
              <w:rPr>
                <w:rStyle w:val="Hyperlnk"/>
              </w:rPr>
              <w:t>Säkerhet</w:t>
            </w:r>
            <w:r w:rsidR="00D3561E">
              <w:tab/>
            </w:r>
            <w:r w:rsidR="00D3561E">
              <w:fldChar w:fldCharType="begin"/>
            </w:r>
            <w:r w:rsidR="00D3561E">
              <w:instrText>PAGEREF _Toc2093034553 \h</w:instrText>
            </w:r>
            <w:r w:rsidR="00D3561E">
              <w:fldChar w:fldCharType="separate"/>
            </w:r>
            <w:r w:rsidR="11282F48" w:rsidRPr="11282F48">
              <w:rPr>
                <w:rStyle w:val="Hyperlnk"/>
              </w:rPr>
              <w:t>7</w:t>
            </w:r>
            <w:r w:rsidR="00D3561E">
              <w:fldChar w:fldCharType="end"/>
            </w:r>
          </w:hyperlink>
        </w:p>
        <w:p w14:paraId="665C03AB" w14:textId="702B2F7A" w:rsidR="00D3561E" w:rsidRDefault="0039382C" w:rsidP="11282F48">
          <w:pPr>
            <w:pStyle w:val="Innehll2"/>
            <w:tabs>
              <w:tab w:val="right" w:leader="dot" w:pos="8295"/>
            </w:tabs>
            <w:rPr>
              <w:rStyle w:val="Hyperlnk"/>
              <w:noProof/>
              <w:lang w:val="sv-FI" w:eastAsia="sv-FI"/>
            </w:rPr>
          </w:pPr>
          <w:hyperlink w:anchor="_Toc497608969">
            <w:r w:rsidR="11282F48" w:rsidRPr="11282F48">
              <w:rPr>
                <w:rStyle w:val="Hyperlnk"/>
              </w:rPr>
              <w:t>Kodredundans</w:t>
            </w:r>
            <w:r w:rsidR="00D3561E">
              <w:tab/>
            </w:r>
            <w:r w:rsidR="00D3561E">
              <w:fldChar w:fldCharType="begin"/>
            </w:r>
            <w:r w:rsidR="00D3561E">
              <w:instrText>PAGEREF _Toc497608969 \h</w:instrText>
            </w:r>
            <w:r w:rsidR="00D3561E">
              <w:fldChar w:fldCharType="separate"/>
            </w:r>
            <w:r w:rsidR="11282F48" w:rsidRPr="11282F48">
              <w:rPr>
                <w:rStyle w:val="Hyperlnk"/>
              </w:rPr>
              <w:t>7</w:t>
            </w:r>
            <w:r w:rsidR="00D3561E">
              <w:fldChar w:fldCharType="end"/>
            </w:r>
          </w:hyperlink>
        </w:p>
        <w:p w14:paraId="7305A856" w14:textId="573AE88C" w:rsidR="00D3561E" w:rsidRDefault="0039382C" w:rsidP="11282F48">
          <w:pPr>
            <w:pStyle w:val="Innehll2"/>
            <w:tabs>
              <w:tab w:val="right" w:leader="dot" w:pos="8295"/>
            </w:tabs>
            <w:rPr>
              <w:rStyle w:val="Hyperlnk"/>
              <w:noProof/>
              <w:lang w:val="sv-FI" w:eastAsia="sv-FI"/>
            </w:rPr>
          </w:pPr>
          <w:hyperlink w:anchor="_Toc1980736729">
            <w:r w:rsidR="11282F48" w:rsidRPr="11282F48">
              <w:rPr>
                <w:rStyle w:val="Hyperlnk"/>
              </w:rPr>
              <w:t>Samarbete</w:t>
            </w:r>
            <w:r w:rsidR="00D3561E">
              <w:tab/>
            </w:r>
            <w:r w:rsidR="00D3561E">
              <w:fldChar w:fldCharType="begin"/>
            </w:r>
            <w:r w:rsidR="00D3561E">
              <w:instrText>PAGEREF _Toc1980736729 \h</w:instrText>
            </w:r>
            <w:r w:rsidR="00D3561E">
              <w:fldChar w:fldCharType="separate"/>
            </w:r>
            <w:r w:rsidR="11282F48" w:rsidRPr="11282F48">
              <w:rPr>
                <w:rStyle w:val="Hyperlnk"/>
              </w:rPr>
              <w:t>7</w:t>
            </w:r>
            <w:r w:rsidR="00D3561E">
              <w:fldChar w:fldCharType="end"/>
            </w:r>
          </w:hyperlink>
        </w:p>
        <w:p w14:paraId="3B17D6B1" w14:textId="7A13CB9E" w:rsidR="00D3561E" w:rsidRDefault="0039382C" w:rsidP="11282F48">
          <w:pPr>
            <w:pStyle w:val="Innehll2"/>
            <w:tabs>
              <w:tab w:val="right" w:leader="dot" w:pos="8295"/>
            </w:tabs>
            <w:rPr>
              <w:rStyle w:val="Hyperlnk"/>
              <w:noProof/>
              <w:lang w:val="sv-FI" w:eastAsia="sv-FI"/>
            </w:rPr>
          </w:pPr>
          <w:hyperlink w:anchor="_Toc1531764759">
            <w:r w:rsidR="11282F48" w:rsidRPr="11282F48">
              <w:rPr>
                <w:rStyle w:val="Hyperlnk"/>
              </w:rPr>
              <w:t>Sekretess</w:t>
            </w:r>
            <w:r w:rsidR="00D3561E">
              <w:tab/>
            </w:r>
            <w:r w:rsidR="00D3561E">
              <w:fldChar w:fldCharType="begin"/>
            </w:r>
            <w:r w:rsidR="00D3561E">
              <w:instrText>PAGEREF _Toc1531764759 \h</w:instrText>
            </w:r>
            <w:r w:rsidR="00D3561E">
              <w:fldChar w:fldCharType="separate"/>
            </w:r>
            <w:r w:rsidR="11282F48" w:rsidRPr="11282F48">
              <w:rPr>
                <w:rStyle w:val="Hyperlnk"/>
              </w:rPr>
              <w:t>7</w:t>
            </w:r>
            <w:r w:rsidR="00D3561E">
              <w:fldChar w:fldCharType="end"/>
            </w:r>
          </w:hyperlink>
        </w:p>
        <w:p w14:paraId="5255A83A" w14:textId="2BAC03AC" w:rsidR="11282F48" w:rsidRDefault="0039382C" w:rsidP="11282F48">
          <w:pPr>
            <w:pStyle w:val="Innehll2"/>
            <w:tabs>
              <w:tab w:val="right" w:leader="dot" w:pos="8295"/>
            </w:tabs>
            <w:rPr>
              <w:rStyle w:val="Hyperlnk"/>
            </w:rPr>
          </w:pPr>
          <w:hyperlink w:anchor="_Toc1905249386">
            <w:r w:rsidR="11282F48" w:rsidRPr="11282F48">
              <w:rPr>
                <w:rStyle w:val="Hyperlnk"/>
              </w:rPr>
              <w:t>SLUTSATS</w:t>
            </w:r>
            <w:r w:rsidR="11282F48">
              <w:tab/>
            </w:r>
            <w:r w:rsidR="11282F48">
              <w:fldChar w:fldCharType="begin"/>
            </w:r>
            <w:r w:rsidR="11282F48">
              <w:instrText>PAGEREF _Toc1905249386 \h</w:instrText>
            </w:r>
            <w:r w:rsidR="11282F48">
              <w:fldChar w:fldCharType="separate"/>
            </w:r>
            <w:r w:rsidR="11282F48" w:rsidRPr="11282F48">
              <w:rPr>
                <w:rStyle w:val="Hyperlnk"/>
              </w:rPr>
              <w:t>7</w:t>
            </w:r>
            <w:r w:rsidR="11282F48">
              <w:fldChar w:fldCharType="end"/>
            </w:r>
          </w:hyperlink>
        </w:p>
        <w:p w14:paraId="4F5E72A9" w14:textId="2E0666BB" w:rsidR="11282F48" w:rsidRDefault="0039382C" w:rsidP="11282F48">
          <w:pPr>
            <w:pStyle w:val="Innehll2"/>
            <w:tabs>
              <w:tab w:val="right" w:leader="dot" w:pos="8295"/>
            </w:tabs>
            <w:rPr>
              <w:rStyle w:val="Hyperlnk"/>
            </w:rPr>
          </w:pPr>
          <w:hyperlink w:anchor="_Toc564911651">
            <w:r w:rsidR="11282F48" w:rsidRPr="11282F48">
              <w:rPr>
                <w:rStyle w:val="Hyperlnk"/>
              </w:rPr>
              <w:t>Utvärdering</w:t>
            </w:r>
            <w:r w:rsidR="11282F48">
              <w:tab/>
            </w:r>
            <w:r w:rsidR="11282F48">
              <w:fldChar w:fldCharType="begin"/>
            </w:r>
            <w:r w:rsidR="11282F48">
              <w:instrText>PAGEREF _Toc564911651 \h</w:instrText>
            </w:r>
            <w:r w:rsidR="11282F48">
              <w:fldChar w:fldCharType="separate"/>
            </w:r>
            <w:r w:rsidR="11282F48" w:rsidRPr="11282F48">
              <w:rPr>
                <w:rStyle w:val="Hyperlnk"/>
              </w:rPr>
              <w:t>7</w:t>
            </w:r>
            <w:r w:rsidR="11282F48">
              <w:fldChar w:fldCharType="end"/>
            </w:r>
          </w:hyperlink>
          <w:r w:rsidR="11282F48">
            <w:fldChar w:fldCharType="end"/>
          </w:r>
        </w:p>
      </w:sdtContent>
    </w:sdt>
    <w:p w14:paraId="19B23A49" w14:textId="1B154415" w:rsidR="007923F2" w:rsidRDefault="007923F2" w:rsidP="007923F2"/>
    <w:p w14:paraId="6572CE1F" w14:textId="77777777" w:rsidR="007923F2" w:rsidRDefault="007923F2" w:rsidP="007923F2">
      <w:pPr>
        <w:rPr>
          <w:rFonts w:asciiTheme="majorHAnsi" w:eastAsiaTheme="majorEastAsia" w:hAnsiTheme="majorHAnsi" w:cstheme="majorBidi"/>
          <w:color w:val="00A0B8" w:themeColor="accent1"/>
          <w:sz w:val="30"/>
          <w:szCs w:val="30"/>
        </w:rPr>
      </w:pPr>
      <w:r>
        <w:br w:type="page"/>
      </w:r>
    </w:p>
    <w:p w14:paraId="005A5FAB" w14:textId="77777777" w:rsidR="007923F2" w:rsidRPr="007923F2" w:rsidRDefault="007923F2" w:rsidP="007923F2">
      <w:pPr>
        <w:pStyle w:val="Rubrik1"/>
      </w:pPr>
      <w:bookmarkStart w:id="0" w:name="_Toc103152709"/>
      <w:bookmarkStart w:id="1" w:name="_Toc965812060"/>
      <w:r>
        <w:lastRenderedPageBreak/>
        <w:t>Projektbeskrivning</w:t>
      </w:r>
      <w:bookmarkEnd w:id="0"/>
      <w:bookmarkEnd w:id="1"/>
    </w:p>
    <w:p w14:paraId="2614E5E2" w14:textId="77777777" w:rsidR="007923F2" w:rsidRPr="007923F2" w:rsidRDefault="007923F2" w:rsidP="007923F2">
      <w:pPr>
        <w:pStyle w:val="Rubrik2"/>
      </w:pPr>
      <w:bookmarkStart w:id="2" w:name="_Toc1373930880"/>
      <w:r>
        <w:t>Bakgrund och problemformulering</w:t>
      </w:r>
      <w:bookmarkEnd w:id="2"/>
    </w:p>
    <w:p w14:paraId="788F394B" w14:textId="7ADA71BD" w:rsidR="7972986E" w:rsidRDefault="7972986E" w:rsidP="11282F48">
      <w:pPr>
        <w:rPr>
          <w:rFonts w:ascii="Constantia" w:eastAsia="Constantia" w:hAnsi="Constantia" w:cs="Constantia"/>
          <w:color w:val="4D322D"/>
        </w:rPr>
      </w:pPr>
      <w:r w:rsidRPr="11282F48">
        <w:rPr>
          <w:rFonts w:ascii="Constantia" w:eastAsia="Constantia" w:hAnsi="Constantia" w:cs="Constantia"/>
          <w:color w:val="4D322D"/>
          <w:lang w:val="sv-SE"/>
        </w:rPr>
        <w:t>Jag har valt att göra shoppinglistan för det är mycket folk som handlar på internetet, programvaran är tänkt för datorer, och mobil.</w:t>
      </w:r>
    </w:p>
    <w:p w14:paraId="1C8F414F" w14:textId="79E5315E" w:rsidR="7972986E" w:rsidRDefault="7972986E" w:rsidP="11282F48">
      <w:pPr>
        <w:rPr>
          <w:rFonts w:ascii="Constantia" w:eastAsia="Constantia" w:hAnsi="Constantia" w:cs="Constantia"/>
          <w:color w:val="4D322D"/>
        </w:rPr>
      </w:pPr>
      <w:r w:rsidRPr="11282F48">
        <w:rPr>
          <w:rFonts w:ascii="Constantia" w:eastAsia="Constantia" w:hAnsi="Constantia" w:cs="Constantia"/>
          <w:color w:val="4D322D"/>
          <w:lang w:val="sv-SE"/>
        </w:rPr>
        <w:t>Shoppinglistan är tänkt för personer som glömmer bort deras shopinglista.  Shoppinglistan är användarvänligt och lätt att navigera för att kunden skulle hitta lätt deras shopinglistor.</w:t>
      </w:r>
    </w:p>
    <w:p w14:paraId="1F730F89" w14:textId="5431ECA8" w:rsidR="11282F48" w:rsidRDefault="11282F48" w:rsidP="11282F48"/>
    <w:p w14:paraId="0B4FC520" w14:textId="3D975E73" w:rsidR="007923F2" w:rsidRPr="007923F2" w:rsidRDefault="003A61AE" w:rsidP="007923F2">
      <w:pPr>
        <w:pStyle w:val="Rubrik2"/>
      </w:pPr>
      <w:bookmarkStart w:id="3" w:name="_Toc401265964"/>
      <w:r>
        <w:t>Tidsredovisning</w:t>
      </w:r>
      <w:bookmarkEnd w:id="3"/>
    </w:p>
    <w:p w14:paraId="32061069" w14:textId="1756E60E" w:rsidR="0258E1E5" w:rsidRDefault="0258E1E5" w:rsidP="11282F48">
      <w:pPr>
        <w:rPr>
          <w:rFonts w:ascii="Constantia" w:eastAsia="Constantia" w:hAnsi="Constantia" w:cs="Constantia"/>
          <w:color w:val="4D322D"/>
        </w:rPr>
      </w:pPr>
      <w:r w:rsidRPr="11282F48">
        <w:rPr>
          <w:rFonts w:ascii="Constantia" w:eastAsia="Constantia" w:hAnsi="Constantia" w:cs="Constantia"/>
          <w:color w:val="4D322D"/>
          <w:lang w:val="sv-SE"/>
        </w:rPr>
        <w:t>Projekten är tänkt att vara klart tills februari. Nedanför finns en beskrivning av tidsuppskattningen</w:t>
      </w:r>
      <w:r w:rsidR="7F85BC5A" w:rsidRPr="11282F48">
        <w:rPr>
          <w:rFonts w:ascii="Constantia" w:eastAsia="Constantia" w:hAnsi="Constantia" w:cs="Constantia"/>
          <w:color w:val="4D322D"/>
          <w:lang w:val="sv-SE"/>
        </w:rPr>
        <w:t>.</w:t>
      </w:r>
    </w:p>
    <w:p w14:paraId="7D97E68F" w14:textId="5BE18B9A" w:rsidR="0258E1E5" w:rsidRDefault="0258E1E5" w:rsidP="11282F48">
      <w:pPr>
        <w:pStyle w:val="Liststycke"/>
        <w:numPr>
          <w:ilvl w:val="0"/>
          <w:numId w:val="2"/>
        </w:numPr>
        <w:rPr>
          <w:rFonts w:ascii="Constantia" w:eastAsia="Constantia" w:hAnsi="Constantia" w:cs="Constantia"/>
          <w:color w:val="4D322D"/>
        </w:rPr>
      </w:pPr>
      <w:r w:rsidRPr="11282F48">
        <w:rPr>
          <w:rFonts w:ascii="Constantia" w:eastAsia="Constantia" w:hAnsi="Constantia" w:cs="Constantia"/>
          <w:color w:val="4D322D"/>
          <w:lang w:val="sv-SE"/>
        </w:rPr>
        <w:t>Dokumentation: 1</w:t>
      </w:r>
      <w:r w:rsidR="7EB13EA1" w:rsidRPr="11282F48">
        <w:rPr>
          <w:rFonts w:ascii="Constantia" w:eastAsia="Constantia" w:hAnsi="Constantia" w:cs="Constantia"/>
          <w:color w:val="4D322D"/>
          <w:lang w:val="sv-SE"/>
        </w:rPr>
        <w:t>4</w:t>
      </w:r>
      <w:r w:rsidRPr="11282F48">
        <w:rPr>
          <w:rFonts w:ascii="Constantia" w:eastAsia="Constantia" w:hAnsi="Constantia" w:cs="Constantia"/>
          <w:color w:val="4D322D"/>
          <w:lang w:val="sv-SE"/>
        </w:rPr>
        <w:t xml:space="preserve"> timmar</w:t>
      </w:r>
    </w:p>
    <w:p w14:paraId="4E2146FC" w14:textId="6D58A6E6" w:rsidR="0258E1E5" w:rsidRDefault="0258E1E5" w:rsidP="11282F48">
      <w:pPr>
        <w:pStyle w:val="Liststycke"/>
        <w:numPr>
          <w:ilvl w:val="0"/>
          <w:numId w:val="2"/>
        </w:numPr>
        <w:rPr>
          <w:rFonts w:ascii="Constantia" w:eastAsia="Constantia" w:hAnsi="Constantia" w:cs="Constantia"/>
          <w:color w:val="4D322D"/>
        </w:rPr>
      </w:pPr>
      <w:r w:rsidRPr="11282F48">
        <w:rPr>
          <w:rFonts w:ascii="Constantia" w:eastAsia="Constantia" w:hAnsi="Constantia" w:cs="Constantia"/>
          <w:color w:val="4D322D"/>
          <w:lang w:val="sv-SE"/>
        </w:rPr>
        <w:t>Back end: 2</w:t>
      </w:r>
      <w:r w:rsidR="36238978" w:rsidRPr="11282F48">
        <w:rPr>
          <w:rFonts w:ascii="Constantia" w:eastAsia="Constantia" w:hAnsi="Constantia" w:cs="Constantia"/>
          <w:color w:val="4D322D"/>
          <w:lang w:val="sv-SE"/>
        </w:rPr>
        <w:t>0</w:t>
      </w:r>
      <w:r w:rsidRPr="11282F48">
        <w:rPr>
          <w:rFonts w:ascii="Constantia" w:eastAsia="Constantia" w:hAnsi="Constantia" w:cs="Constantia"/>
          <w:color w:val="4D322D"/>
          <w:lang w:val="sv-SE"/>
        </w:rPr>
        <w:t xml:space="preserve"> timmar</w:t>
      </w:r>
    </w:p>
    <w:p w14:paraId="66EE29E7" w14:textId="01CB2F4C" w:rsidR="0258E1E5" w:rsidRDefault="0258E1E5" w:rsidP="11282F48">
      <w:pPr>
        <w:pStyle w:val="Liststycke"/>
        <w:numPr>
          <w:ilvl w:val="0"/>
          <w:numId w:val="2"/>
        </w:numPr>
        <w:rPr>
          <w:rFonts w:ascii="Constantia" w:eastAsia="Constantia" w:hAnsi="Constantia" w:cs="Constantia"/>
          <w:color w:val="4D322D"/>
        </w:rPr>
      </w:pPr>
      <w:r w:rsidRPr="11282F48">
        <w:rPr>
          <w:rFonts w:ascii="Constantia" w:eastAsia="Constantia" w:hAnsi="Constantia" w:cs="Constantia"/>
          <w:color w:val="4D322D"/>
          <w:lang w:val="sv-SE"/>
        </w:rPr>
        <w:t>Front end: 16 timmar</w:t>
      </w:r>
    </w:p>
    <w:p w14:paraId="01340A46" w14:textId="16E3552B" w:rsidR="0258E1E5" w:rsidRDefault="0258E1E5" w:rsidP="11282F48">
      <w:pPr>
        <w:pStyle w:val="Liststycke"/>
        <w:numPr>
          <w:ilvl w:val="0"/>
          <w:numId w:val="2"/>
        </w:numPr>
        <w:rPr>
          <w:rFonts w:ascii="Constantia" w:eastAsia="Constantia" w:hAnsi="Constantia" w:cs="Constantia"/>
          <w:color w:val="4D322D"/>
        </w:rPr>
      </w:pPr>
      <w:r w:rsidRPr="11282F48">
        <w:rPr>
          <w:rFonts w:ascii="Constantia" w:eastAsia="Constantia" w:hAnsi="Constantia" w:cs="Constantia"/>
          <w:color w:val="4D322D"/>
          <w:lang w:val="sv-SE"/>
        </w:rPr>
        <w:t>Deployment: 6 timmar</w:t>
      </w:r>
    </w:p>
    <w:p w14:paraId="6A808101" w14:textId="4220DF92" w:rsidR="2196BAAF" w:rsidRDefault="2196BAAF" w:rsidP="11282F48">
      <w:r>
        <w:rPr>
          <w:noProof/>
        </w:rPr>
        <w:drawing>
          <wp:inline distT="0" distB="0" distL="0" distR="0" wp14:anchorId="45A1CB1A" wp14:editId="7D232627">
            <wp:extent cx="3400425" cy="1381125"/>
            <wp:effectExtent l="0" t="0" r="0" b="0"/>
            <wp:docPr id="239968483" name="Bildobjekt 239968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400425" cy="1381125"/>
                    </a:xfrm>
                    <a:prstGeom prst="rect">
                      <a:avLst/>
                    </a:prstGeom>
                  </pic:spPr>
                </pic:pic>
              </a:graphicData>
            </a:graphic>
          </wp:inline>
        </w:drawing>
      </w:r>
    </w:p>
    <w:p w14:paraId="5A0E40A6" w14:textId="1B1C3976" w:rsidR="55E99821" w:rsidRDefault="55E99821" w:rsidP="11282F48">
      <w:r>
        <w:rPr>
          <w:noProof/>
        </w:rPr>
        <w:drawing>
          <wp:inline distT="0" distB="0" distL="0" distR="0" wp14:anchorId="3FF17038" wp14:editId="156F49E3">
            <wp:extent cx="4572000" cy="628650"/>
            <wp:effectExtent l="0" t="0" r="0" b="0"/>
            <wp:docPr id="196260818" name="Bildobjekt 196260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628650"/>
                    </a:xfrm>
                    <a:prstGeom prst="rect">
                      <a:avLst/>
                    </a:prstGeom>
                  </pic:spPr>
                </pic:pic>
              </a:graphicData>
            </a:graphic>
          </wp:inline>
        </w:drawing>
      </w:r>
    </w:p>
    <w:p w14:paraId="62E498D8" w14:textId="1F6302BA" w:rsidR="11282F48" w:rsidRDefault="11282F48" w:rsidP="11282F48"/>
    <w:p w14:paraId="4BF6747E" w14:textId="77777777" w:rsidR="007923F2" w:rsidRPr="007923F2" w:rsidRDefault="007923F2" w:rsidP="007923F2">
      <w:pPr>
        <w:pStyle w:val="Rubrik1"/>
      </w:pPr>
      <w:bookmarkStart w:id="4" w:name="_Toc818002710"/>
      <w:r>
        <w:lastRenderedPageBreak/>
        <w:t>Testning</w:t>
      </w:r>
      <w:bookmarkEnd w:id="4"/>
    </w:p>
    <w:p w14:paraId="50D7E127" w14:textId="3F6492D7" w:rsidR="4DB29D3F" w:rsidRDefault="4DB29D3F" w:rsidP="11282F48">
      <w:r>
        <w:rPr>
          <w:noProof/>
        </w:rPr>
        <w:drawing>
          <wp:inline distT="0" distB="0" distL="0" distR="0" wp14:anchorId="1F7B427C" wp14:editId="78F4ABB6">
            <wp:extent cx="5823857" cy="2911928"/>
            <wp:effectExtent l="0" t="0" r="0" b="0"/>
            <wp:docPr id="561814174" name="Bildobjekt 561814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823857" cy="2911928"/>
                    </a:xfrm>
                    <a:prstGeom prst="rect">
                      <a:avLst/>
                    </a:prstGeom>
                  </pic:spPr>
                </pic:pic>
              </a:graphicData>
            </a:graphic>
          </wp:inline>
        </w:drawing>
      </w:r>
    </w:p>
    <w:p w14:paraId="50CCCA77" w14:textId="77777777" w:rsidR="007923F2" w:rsidRPr="007923F2" w:rsidRDefault="007923F2" w:rsidP="007923F2">
      <w:pPr>
        <w:pStyle w:val="Rubrik1"/>
      </w:pPr>
      <w:bookmarkStart w:id="5" w:name="_Toc214187046"/>
      <w:r>
        <w:t>Gränssnittet</w:t>
      </w:r>
      <w:bookmarkEnd w:id="5"/>
    </w:p>
    <w:p w14:paraId="5B8017A9" w14:textId="77777777" w:rsidR="007923F2" w:rsidRPr="007923F2" w:rsidRDefault="007923F2" w:rsidP="007923F2">
      <w:pPr>
        <w:pStyle w:val="Rubrik2"/>
      </w:pPr>
      <w:bookmarkStart w:id="6" w:name="_Toc187867655"/>
      <w:r>
        <w:t>Bilder</w:t>
      </w:r>
      <w:bookmarkEnd w:id="6"/>
    </w:p>
    <w:p w14:paraId="5C18A5D4" w14:textId="5168F1F6" w:rsidR="007923F2" w:rsidRPr="007923F2" w:rsidRDefault="007923F2" w:rsidP="007923F2">
      <w:r>
        <w:t xml:space="preserve">Hur </w:t>
      </w:r>
      <w:r w:rsidR="003A61AE">
        <w:t>ser</w:t>
      </w:r>
      <w:r>
        <w:t xml:space="preserve"> de olika skärmbilderna i programmet se ut?</w:t>
      </w:r>
    </w:p>
    <w:p w14:paraId="1F1B20D1" w14:textId="70148A73" w:rsidR="3AE541A5" w:rsidRDefault="3AE541A5" w:rsidP="11282F48">
      <w:r>
        <w:rPr>
          <w:noProof/>
        </w:rPr>
        <w:drawing>
          <wp:inline distT="0" distB="0" distL="0" distR="0" wp14:anchorId="091C810D" wp14:editId="3AD0EE37">
            <wp:extent cx="4572000" cy="3114675"/>
            <wp:effectExtent l="0" t="0" r="0" b="0"/>
            <wp:docPr id="328597070" name="Bildobjekt 328597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3114675"/>
                    </a:xfrm>
                    <a:prstGeom prst="rect">
                      <a:avLst/>
                    </a:prstGeom>
                  </pic:spPr>
                </pic:pic>
              </a:graphicData>
            </a:graphic>
          </wp:inline>
        </w:drawing>
      </w:r>
    </w:p>
    <w:p w14:paraId="73B7FD17" w14:textId="14D5DB70" w:rsidR="3AE541A5" w:rsidRDefault="3AE541A5" w:rsidP="11282F48">
      <w:r>
        <w:rPr>
          <w:noProof/>
        </w:rPr>
        <w:lastRenderedPageBreak/>
        <w:drawing>
          <wp:inline distT="0" distB="0" distL="0" distR="0" wp14:anchorId="5F8A7B76" wp14:editId="463CDA42">
            <wp:extent cx="4572000" cy="3114675"/>
            <wp:effectExtent l="0" t="0" r="0" b="0"/>
            <wp:docPr id="1362115172" name="Bildobjekt 1362115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3114675"/>
                    </a:xfrm>
                    <a:prstGeom prst="rect">
                      <a:avLst/>
                    </a:prstGeom>
                  </pic:spPr>
                </pic:pic>
              </a:graphicData>
            </a:graphic>
          </wp:inline>
        </w:drawing>
      </w:r>
    </w:p>
    <w:p w14:paraId="18A66341" w14:textId="5A5CBF71" w:rsidR="3AE541A5" w:rsidRDefault="3AE541A5" w:rsidP="11282F48">
      <w:r>
        <w:rPr>
          <w:noProof/>
        </w:rPr>
        <w:drawing>
          <wp:inline distT="0" distB="0" distL="0" distR="0" wp14:anchorId="45EDF839" wp14:editId="272DC450">
            <wp:extent cx="4572000" cy="3114675"/>
            <wp:effectExtent l="0" t="0" r="0" b="0"/>
            <wp:docPr id="1151290122" name="Bildobjekt 1151290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3114675"/>
                    </a:xfrm>
                    <a:prstGeom prst="rect">
                      <a:avLst/>
                    </a:prstGeom>
                  </pic:spPr>
                </pic:pic>
              </a:graphicData>
            </a:graphic>
          </wp:inline>
        </w:drawing>
      </w:r>
    </w:p>
    <w:p w14:paraId="304ABA10" w14:textId="7A5E94B6" w:rsidR="3AE541A5" w:rsidRDefault="3AE541A5" w:rsidP="11282F48">
      <w:pPr>
        <w:rPr>
          <w:rFonts w:ascii="Constantia" w:eastAsia="Constantia" w:hAnsi="Constantia" w:cs="Constantia"/>
          <w:color w:val="4D322D"/>
        </w:rPr>
      </w:pPr>
      <w:r w:rsidRPr="11282F48">
        <w:rPr>
          <w:rFonts w:ascii="Constantia" w:eastAsia="Constantia" w:hAnsi="Constantia" w:cs="Constantia"/>
          <w:color w:val="4D322D"/>
          <w:lang w:val="sv-SE"/>
        </w:rPr>
        <w:t>Programmet inleder med en inloggning sida där användaren skriver in användarnamnet och lösenordet.  Om man inte är inloggad så kommer man till inloggning sida. Från inlogningsidan kommer man till Listor sidan där man ser alla listorna som man har. På höger sidan av listorna finns tre knap, en som gör en ny lista, den andra raderar listan och den tredje ändrar listan. På vänster sidan finns en checkbox för att välja vilken lista man vill radera eller ändra. Om man trycker på ändra lista knappen kommer man till respektive lista och ser alla varor som har skrivits in. På höger sidan av listan finns två knappar, en för att lägga till en vara och en för att ta bort en vara. På vänster sidan av listan finns det checkboxar om man vill ändra listan och x knappar som radera valt rad.</w:t>
      </w:r>
    </w:p>
    <w:p w14:paraId="193F4655" w14:textId="7517F50E" w:rsidR="3AE541A5" w:rsidRDefault="3AE541A5" w:rsidP="11282F48">
      <w:pPr>
        <w:rPr>
          <w:rFonts w:ascii="Constantia" w:eastAsia="Constantia" w:hAnsi="Constantia" w:cs="Constantia"/>
          <w:color w:val="4D322D"/>
        </w:rPr>
      </w:pPr>
      <w:r w:rsidRPr="11282F48">
        <w:rPr>
          <w:rFonts w:ascii="Constantia" w:eastAsia="Constantia" w:hAnsi="Constantia" w:cs="Constantia"/>
          <w:color w:val="4D322D"/>
          <w:lang w:val="sv-SE"/>
        </w:rPr>
        <w:lastRenderedPageBreak/>
        <w:t>På alla sidorna finns det längs uppe i höger en knapp för att loga in. Och på inloggning sidan finns en loga in knapp uppe på vänster sidan.</w:t>
      </w:r>
    </w:p>
    <w:p w14:paraId="7245F623" w14:textId="5B4ECDBD" w:rsidR="11282F48" w:rsidRDefault="11282F48" w:rsidP="11282F48"/>
    <w:p w14:paraId="389EA463" w14:textId="77777777" w:rsidR="007923F2" w:rsidRPr="007923F2" w:rsidRDefault="007923F2" w:rsidP="007923F2">
      <w:pPr>
        <w:pStyle w:val="Rubrik2"/>
      </w:pPr>
      <w:bookmarkStart w:id="7" w:name="_Toc1201523287"/>
      <w:r>
        <w:t>Navigering</w:t>
      </w:r>
      <w:bookmarkEnd w:id="7"/>
    </w:p>
    <w:p w14:paraId="6083139F" w14:textId="7247B25B" w:rsidR="021372AC" w:rsidRDefault="021372AC" w:rsidP="11282F48">
      <w:r w:rsidRPr="11282F48">
        <w:rPr>
          <w:rFonts w:ascii="Constantia" w:eastAsia="Constantia" w:hAnsi="Constantia" w:cs="Constantia"/>
          <w:color w:val="4D322D"/>
          <w:lang w:val="sv-SE"/>
        </w:rPr>
        <w:t>Det finns en navbar i toppen av programmet som är responsive så att om kunden minskar fönstrets storlek så ser användaren fortfarande loga in och loga ut knapparna. Det finns knappar på sidorna av listorna som gör det användare vanlig för användaren och lättare för användaren att se vad det händer.</w:t>
      </w:r>
    </w:p>
    <w:p w14:paraId="2EAF60BF" w14:textId="77777777" w:rsidR="007923F2" w:rsidRPr="007923F2" w:rsidRDefault="007923F2" w:rsidP="007923F2">
      <w:pPr>
        <w:pStyle w:val="Rubrik1"/>
      </w:pPr>
      <w:bookmarkStart w:id="8" w:name="_Toc804715243"/>
      <w:r>
        <w:t>Information</w:t>
      </w:r>
      <w:bookmarkEnd w:id="8"/>
    </w:p>
    <w:p w14:paraId="61BA82BC" w14:textId="77777777" w:rsidR="007923F2" w:rsidRPr="007923F2" w:rsidRDefault="007923F2" w:rsidP="007923F2">
      <w:pPr>
        <w:pStyle w:val="Rubrik2"/>
      </w:pPr>
      <w:bookmarkStart w:id="9" w:name="_Toc1604611345"/>
      <w:r>
        <w:t>Datamodell</w:t>
      </w:r>
      <w:bookmarkEnd w:id="9"/>
    </w:p>
    <w:p w14:paraId="4C122D7C" w14:textId="37650A37" w:rsidR="007923F2" w:rsidRPr="007923F2" w:rsidRDefault="7DF339CD" w:rsidP="11282F48">
      <w:pPr>
        <w:rPr>
          <w:rFonts w:ascii="Constantia" w:eastAsia="Constantia" w:hAnsi="Constantia" w:cs="Constantia"/>
          <w:color w:val="4D322D"/>
        </w:rPr>
      </w:pPr>
      <w:r w:rsidRPr="11282F48">
        <w:rPr>
          <w:rFonts w:ascii="Constantia" w:eastAsia="Constantia" w:hAnsi="Constantia" w:cs="Constantia"/>
          <w:color w:val="4D322D"/>
          <w:lang w:val="sv-SE"/>
        </w:rPr>
        <w:t>Nedanför syns en beskrivning av databastabelerna och deras relationer med varandra.</w:t>
      </w:r>
    </w:p>
    <w:p w14:paraId="4B3644B5" w14:textId="7CD00CDC" w:rsidR="007923F2" w:rsidRPr="007923F2" w:rsidRDefault="7DF339CD" w:rsidP="11282F48">
      <w:r>
        <w:rPr>
          <w:noProof/>
        </w:rPr>
        <w:drawing>
          <wp:inline distT="0" distB="0" distL="0" distR="0" wp14:anchorId="3A76883C" wp14:editId="3D1FD862">
            <wp:extent cx="4572000" cy="2828925"/>
            <wp:effectExtent l="0" t="0" r="0" b="0"/>
            <wp:docPr id="2058368355" name="Bildobjekt 2058368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2828925"/>
                    </a:xfrm>
                    <a:prstGeom prst="rect">
                      <a:avLst/>
                    </a:prstGeom>
                  </pic:spPr>
                </pic:pic>
              </a:graphicData>
            </a:graphic>
          </wp:inline>
        </w:drawing>
      </w:r>
      <w:r w:rsidR="007923F2">
        <w:t>s?</w:t>
      </w:r>
    </w:p>
    <w:p w14:paraId="4876ED0B" w14:textId="71DB5900" w:rsidR="11282F48" w:rsidRDefault="11282F48" w:rsidP="11282F48"/>
    <w:p w14:paraId="7BF6A87F" w14:textId="77777777" w:rsidR="007923F2" w:rsidRPr="007923F2" w:rsidRDefault="007923F2" w:rsidP="007923F2">
      <w:pPr>
        <w:pStyle w:val="Rubrik2"/>
      </w:pPr>
      <w:bookmarkStart w:id="10" w:name="_Toc454605731"/>
      <w:r>
        <w:t>Databas</w:t>
      </w:r>
      <w:bookmarkEnd w:id="10"/>
    </w:p>
    <w:p w14:paraId="40AAFAAF" w14:textId="77777777" w:rsidR="007923F2" w:rsidRPr="007923F2" w:rsidRDefault="007923F2" w:rsidP="007923F2">
      <w:r>
        <w:t xml:space="preserve">Vilken databas används för att lagra informationen? </w:t>
      </w:r>
    </w:p>
    <w:p w14:paraId="7500444B" w14:textId="3B4E39E3" w:rsidR="5DADFE08" w:rsidRDefault="5DADFE08" w:rsidP="11282F48">
      <w:pPr>
        <w:rPr>
          <w:rFonts w:ascii="Constantia" w:eastAsia="Constantia" w:hAnsi="Constantia" w:cs="Constantia"/>
          <w:color w:val="4D322D"/>
        </w:rPr>
      </w:pPr>
      <w:r w:rsidRPr="11282F48">
        <w:rPr>
          <w:rFonts w:ascii="Constantia" w:eastAsia="Constantia" w:hAnsi="Constantia" w:cs="Constantia"/>
          <w:color w:val="4D322D"/>
          <w:lang w:val="sv-SE"/>
        </w:rPr>
        <w:t xml:space="preserve">Vilken databas används för att lagra informationen? </w:t>
      </w:r>
    </w:p>
    <w:p w14:paraId="317543DC" w14:textId="34C701C8" w:rsidR="5DADFE08" w:rsidRDefault="5DADFE08" w:rsidP="11282F48">
      <w:pPr>
        <w:rPr>
          <w:rFonts w:ascii="Constantia" w:eastAsia="Constantia" w:hAnsi="Constantia" w:cs="Constantia"/>
          <w:color w:val="4D322D"/>
        </w:rPr>
      </w:pPr>
      <w:r w:rsidRPr="11282F48">
        <w:rPr>
          <w:rFonts w:ascii="Constantia" w:eastAsia="Constantia" w:hAnsi="Constantia" w:cs="Constantia"/>
          <w:color w:val="4D322D"/>
          <w:lang w:val="sv-SE"/>
        </w:rPr>
        <w:t>För detta projekt kommer vi använda en relationell databas. Vi kommer använda SQLite under utvecklingen men sedan bytta till ett program som heter postgreSQL.</w:t>
      </w:r>
    </w:p>
    <w:p w14:paraId="68DEF9D6" w14:textId="5F9B6557" w:rsidR="11282F48" w:rsidRDefault="11282F48" w:rsidP="11282F48"/>
    <w:p w14:paraId="7A5FF0CD" w14:textId="77777777" w:rsidR="007923F2" w:rsidRPr="007923F2" w:rsidRDefault="007923F2" w:rsidP="007923F2">
      <w:pPr>
        <w:pStyle w:val="Rubrik2"/>
      </w:pPr>
      <w:bookmarkStart w:id="11" w:name="_Toc1730020532"/>
      <w:r>
        <w:lastRenderedPageBreak/>
        <w:t>Tabellbeskrivningar</w:t>
      </w:r>
      <w:bookmarkEnd w:id="11"/>
    </w:p>
    <w:p w14:paraId="4D487D38" w14:textId="490C734F" w:rsidR="007923F2" w:rsidRPr="007923F2" w:rsidRDefault="016BD995" w:rsidP="11282F48">
      <w:pPr>
        <w:rPr>
          <w:rFonts w:ascii="Constantia" w:eastAsia="Constantia" w:hAnsi="Constantia" w:cs="Constantia"/>
          <w:color w:val="4D322D"/>
          <w:lang w:val="sv-SE"/>
        </w:rPr>
      </w:pPr>
      <w:r w:rsidRPr="11282F48">
        <w:rPr>
          <w:rFonts w:ascii="Constantia" w:eastAsia="Constantia" w:hAnsi="Constantia" w:cs="Constantia"/>
          <w:color w:val="4D322D"/>
          <w:lang w:val="sv-SE"/>
        </w:rPr>
        <w:t xml:space="preserve">Nedanför ser man en beskrivning av de olika databas tabeller och vilken data kommer de lagra. Inget fält kan lämnas tomt vid lagring. </w:t>
      </w:r>
    </w:p>
    <w:p w14:paraId="3447E433" w14:textId="4007A31B" w:rsidR="007923F2" w:rsidRPr="007923F2" w:rsidRDefault="016BD995" w:rsidP="11282F48">
      <w:r>
        <w:rPr>
          <w:noProof/>
        </w:rPr>
        <w:drawing>
          <wp:inline distT="0" distB="0" distL="0" distR="0" wp14:anchorId="2A207166" wp14:editId="1114B8A9">
            <wp:extent cx="5267324" cy="733425"/>
            <wp:effectExtent l="0" t="0" r="0" b="0"/>
            <wp:docPr id="145596055" name="Bildobjekt 145596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267324" cy="733425"/>
                    </a:xfrm>
                    <a:prstGeom prst="rect">
                      <a:avLst/>
                    </a:prstGeom>
                  </pic:spPr>
                </pic:pic>
              </a:graphicData>
            </a:graphic>
          </wp:inline>
        </w:drawing>
      </w:r>
    </w:p>
    <w:p w14:paraId="534D87B5" w14:textId="43D98A3B" w:rsidR="007923F2" w:rsidRPr="007923F2" w:rsidRDefault="007923F2" w:rsidP="007923F2">
      <w:pPr>
        <w:pStyle w:val="Rubrik1"/>
      </w:pPr>
      <w:bookmarkStart w:id="12" w:name="_Toc2093034553"/>
      <w:r>
        <w:t>Säkerhet</w:t>
      </w:r>
      <w:bookmarkEnd w:id="12"/>
    </w:p>
    <w:p w14:paraId="605BFC46" w14:textId="77777777" w:rsidR="007923F2" w:rsidRPr="007923F2" w:rsidRDefault="007923F2" w:rsidP="007923F2">
      <w:pPr>
        <w:pStyle w:val="Rubrik2"/>
      </w:pPr>
      <w:bookmarkStart w:id="13" w:name="_Toc497608969"/>
      <w:r>
        <w:t>Kodredundans</w:t>
      </w:r>
      <w:bookmarkEnd w:id="13"/>
    </w:p>
    <w:p w14:paraId="152C5177" w14:textId="62B282D0" w:rsidR="1EDEFF3D" w:rsidRDefault="1EDEFF3D" w:rsidP="11282F48">
      <w:pPr>
        <w:rPr>
          <w:rFonts w:ascii="Constantia" w:eastAsia="Constantia" w:hAnsi="Constantia" w:cs="Constantia"/>
          <w:color w:val="4D322D"/>
        </w:rPr>
      </w:pPr>
      <w:r w:rsidRPr="11282F48">
        <w:rPr>
          <w:rFonts w:ascii="Constantia" w:eastAsia="Constantia" w:hAnsi="Constantia" w:cs="Constantia"/>
          <w:color w:val="4D322D"/>
          <w:lang w:val="sv-SE"/>
        </w:rPr>
        <w:t xml:space="preserve">Projektdokumentationen kommer att lagras i onedrive och har </w:t>
      </w:r>
      <w:r w:rsidR="0F1516E1" w:rsidRPr="11282F48">
        <w:rPr>
          <w:rFonts w:ascii="Constantia" w:eastAsia="Constantia" w:hAnsi="Constantia" w:cs="Constantia"/>
          <w:color w:val="4D322D"/>
          <w:lang w:val="sv-SE"/>
        </w:rPr>
        <w:t>därför</w:t>
      </w:r>
      <w:r w:rsidRPr="11282F48">
        <w:rPr>
          <w:rFonts w:ascii="Constantia" w:eastAsia="Constantia" w:hAnsi="Constantia" w:cs="Constantia"/>
          <w:color w:val="4D322D"/>
          <w:lang w:val="sv-SE"/>
        </w:rPr>
        <w:t xml:space="preserve"> inbyggd backupp och versionhantering. Projektens kodbas kommer finnas både lokalt samt hos github. Vid varje funktionalitet som färdigtställs ska det göras en commit samt vid slutet av varje dag. Minst varje dag sker det att commit mot github.</w:t>
      </w:r>
    </w:p>
    <w:p w14:paraId="0258765C" w14:textId="77777777" w:rsidR="007923F2" w:rsidRPr="007923F2" w:rsidRDefault="007923F2" w:rsidP="007923F2">
      <w:pPr>
        <w:pStyle w:val="Rubrik2"/>
      </w:pPr>
      <w:bookmarkStart w:id="14" w:name="_Toc1980736729"/>
      <w:r>
        <w:t>Samarbete</w:t>
      </w:r>
      <w:bookmarkEnd w:id="14"/>
    </w:p>
    <w:p w14:paraId="6CDF2009" w14:textId="1186722B" w:rsidR="331A1B9A" w:rsidRDefault="331A1B9A" w:rsidP="11282F48">
      <w:pPr>
        <w:rPr>
          <w:rFonts w:ascii="Constantia" w:eastAsia="Constantia" w:hAnsi="Constantia" w:cs="Constantia"/>
          <w:color w:val="4D322D"/>
        </w:rPr>
      </w:pPr>
      <w:r w:rsidRPr="11282F48">
        <w:rPr>
          <w:rFonts w:ascii="Constantia" w:eastAsia="Constantia" w:hAnsi="Constantia" w:cs="Constantia"/>
          <w:color w:val="4D322D"/>
          <w:lang w:val="sv-SE"/>
        </w:rPr>
        <w:t>Samarbete mellan Eduard, Eduard, Eduard kommer delas upp primärt mellan projektledningen och testning, kodansvar och projektdokumentation. Projektledaren har ansvar att dela upp projektet i olika funktionaliteter så att man kan undvika kodkonflikter i möjligaste mån, varje person har även ansvar att rapportera tillbaks till projektledaren löpande under projektens gång över hur arbetet går inom de delarna.</w:t>
      </w:r>
    </w:p>
    <w:p w14:paraId="108FD4D7" w14:textId="77777777" w:rsidR="007923F2" w:rsidRPr="007923F2" w:rsidRDefault="007923F2" w:rsidP="007923F2">
      <w:pPr>
        <w:pStyle w:val="Rubrik2"/>
      </w:pPr>
      <w:bookmarkStart w:id="15" w:name="_Toc1531764759"/>
      <w:r>
        <w:t>Sekretess</w:t>
      </w:r>
      <w:bookmarkEnd w:id="15"/>
    </w:p>
    <w:p w14:paraId="0A79C480" w14:textId="760E785B" w:rsidR="318E9047" w:rsidRDefault="318E9047" w:rsidP="11282F48">
      <w:pPr>
        <w:rPr>
          <w:rFonts w:ascii="Constantia" w:eastAsia="Constantia" w:hAnsi="Constantia" w:cs="Constantia"/>
          <w:color w:val="4D322D"/>
          <w:lang w:val="sv-SE"/>
        </w:rPr>
      </w:pPr>
      <w:r w:rsidRPr="11282F48">
        <w:rPr>
          <w:rFonts w:ascii="Constantia" w:eastAsia="Constantia" w:hAnsi="Constantia" w:cs="Constantia"/>
          <w:color w:val="4D322D"/>
          <w:lang w:val="sv-SE"/>
        </w:rPr>
        <w:t xml:space="preserve">Dokumentationen </w:t>
      </w:r>
      <w:r w:rsidR="1FAE2F57" w:rsidRPr="11282F48">
        <w:rPr>
          <w:rFonts w:ascii="Constantia" w:eastAsia="Constantia" w:hAnsi="Constantia" w:cs="Constantia"/>
          <w:color w:val="4D322D"/>
          <w:lang w:val="sv-SE"/>
        </w:rPr>
        <w:t xml:space="preserve">har enbart funnits delade mellan den som jobbade med projektet eller den som skulle </w:t>
      </w:r>
      <w:r w:rsidR="666EACA3" w:rsidRPr="11282F48">
        <w:rPr>
          <w:rFonts w:ascii="Constantia" w:eastAsia="Constantia" w:hAnsi="Constantia" w:cs="Constantia"/>
          <w:color w:val="4D322D"/>
          <w:lang w:val="sv-SE"/>
        </w:rPr>
        <w:t>rapporteras</w:t>
      </w:r>
      <w:r w:rsidR="1FAE2F57" w:rsidRPr="11282F48">
        <w:rPr>
          <w:rFonts w:ascii="Constantia" w:eastAsia="Constantia" w:hAnsi="Constantia" w:cs="Constantia"/>
          <w:color w:val="4D322D"/>
          <w:lang w:val="sv-SE"/>
        </w:rPr>
        <w:t xml:space="preserve"> till.</w:t>
      </w:r>
      <w:r w:rsidRPr="11282F48">
        <w:rPr>
          <w:rFonts w:ascii="Constantia" w:eastAsia="Constantia" w:hAnsi="Constantia" w:cs="Constantia"/>
          <w:color w:val="4D322D"/>
          <w:lang w:val="sv-SE"/>
        </w:rPr>
        <w:t xml:space="preserve"> </w:t>
      </w:r>
      <w:r w:rsidR="045C5F1F" w:rsidRPr="11282F48">
        <w:rPr>
          <w:rFonts w:ascii="Constantia" w:eastAsia="Constantia" w:hAnsi="Constantia" w:cs="Constantia"/>
          <w:color w:val="4D322D"/>
          <w:lang w:val="sv-SE"/>
        </w:rPr>
        <w:t xml:space="preserve">Koden är sparat på en </w:t>
      </w:r>
      <w:r w:rsidR="56D6C813" w:rsidRPr="11282F48">
        <w:rPr>
          <w:rFonts w:ascii="Constantia" w:eastAsia="Constantia" w:hAnsi="Constantia" w:cs="Constantia"/>
          <w:color w:val="4D322D"/>
          <w:lang w:val="sv-SE"/>
        </w:rPr>
        <w:t>lösenordskyddad</w:t>
      </w:r>
      <w:r w:rsidR="045C5F1F" w:rsidRPr="11282F48">
        <w:rPr>
          <w:rFonts w:ascii="Constantia" w:eastAsia="Constantia" w:hAnsi="Constantia" w:cs="Constantia"/>
          <w:color w:val="4D322D"/>
          <w:lang w:val="sv-SE"/>
        </w:rPr>
        <w:t xml:space="preserve"> samt krypterad hårddisk som GitHub repositor</w:t>
      </w:r>
      <w:r w:rsidR="55B0D55A" w:rsidRPr="11282F48">
        <w:rPr>
          <w:rFonts w:ascii="Constantia" w:eastAsia="Constantia" w:hAnsi="Constantia" w:cs="Constantia"/>
          <w:color w:val="4D322D"/>
          <w:lang w:val="sv-SE"/>
        </w:rPr>
        <w:t>ies</w:t>
      </w:r>
      <w:r w:rsidR="045C5F1F" w:rsidRPr="11282F48">
        <w:rPr>
          <w:rFonts w:ascii="Constantia" w:eastAsia="Constantia" w:hAnsi="Constantia" w:cs="Constantia"/>
          <w:color w:val="4D322D"/>
          <w:lang w:val="sv-SE"/>
        </w:rPr>
        <w:t>.</w:t>
      </w:r>
      <w:r w:rsidR="1251FB6D" w:rsidRPr="11282F48">
        <w:rPr>
          <w:rFonts w:ascii="Constantia" w:eastAsia="Constantia" w:hAnsi="Constantia" w:cs="Constantia"/>
          <w:color w:val="4D322D"/>
          <w:lang w:val="sv-SE"/>
        </w:rPr>
        <w:t xml:space="preserve"> Programvara kommer lagras</w:t>
      </w:r>
      <w:r w:rsidR="485122DC" w:rsidRPr="11282F48">
        <w:rPr>
          <w:rFonts w:ascii="Constantia" w:eastAsia="Constantia" w:hAnsi="Constantia" w:cs="Constantia"/>
          <w:color w:val="4D322D"/>
          <w:lang w:val="sv-SE"/>
        </w:rPr>
        <w:t xml:space="preserve"> </w:t>
      </w:r>
      <w:r w:rsidR="045C5F1F" w:rsidRPr="11282F48">
        <w:rPr>
          <w:rFonts w:ascii="Constantia" w:eastAsia="Constantia" w:hAnsi="Constantia" w:cs="Constantia"/>
          <w:color w:val="4D322D"/>
          <w:lang w:val="sv-SE"/>
        </w:rPr>
        <w:t>personuppgift</w:t>
      </w:r>
      <w:r w:rsidR="697E3FDD" w:rsidRPr="11282F48">
        <w:rPr>
          <w:rFonts w:ascii="Constantia" w:eastAsia="Constantia" w:hAnsi="Constantia" w:cs="Constantia"/>
          <w:color w:val="4D322D"/>
          <w:lang w:val="sv-SE"/>
        </w:rPr>
        <w:t>er</w:t>
      </w:r>
      <w:r w:rsidR="045C5F1F" w:rsidRPr="11282F48">
        <w:rPr>
          <w:rFonts w:ascii="Constantia" w:eastAsia="Constantia" w:hAnsi="Constantia" w:cs="Constantia"/>
          <w:color w:val="4D322D"/>
          <w:lang w:val="sv-SE"/>
        </w:rPr>
        <w:t xml:space="preserve"> och </w:t>
      </w:r>
      <w:r w:rsidR="755181A0" w:rsidRPr="11282F48">
        <w:rPr>
          <w:rFonts w:ascii="Constantia" w:eastAsia="Constantia" w:hAnsi="Constantia" w:cs="Constantia"/>
          <w:color w:val="4D322D"/>
          <w:lang w:val="sv-SE"/>
        </w:rPr>
        <w:t>därför</w:t>
      </w:r>
      <w:r w:rsidR="045C5F1F" w:rsidRPr="11282F48">
        <w:rPr>
          <w:rFonts w:ascii="Constantia" w:eastAsia="Constantia" w:hAnsi="Constantia" w:cs="Constantia"/>
          <w:color w:val="4D322D"/>
          <w:lang w:val="sv-SE"/>
        </w:rPr>
        <w:t xml:space="preserve"> skulle detta hanteras enligt GDPR.</w:t>
      </w:r>
    </w:p>
    <w:p w14:paraId="6F66E8B7" w14:textId="03CCFBEC" w:rsidR="11282F48" w:rsidRDefault="11282F48" w:rsidP="11282F48">
      <w:pPr>
        <w:rPr>
          <w:rFonts w:ascii="Constantia" w:eastAsia="Constantia" w:hAnsi="Constantia" w:cs="Constantia"/>
          <w:color w:val="4D322D"/>
          <w:lang w:val="sv-SE"/>
        </w:rPr>
      </w:pPr>
    </w:p>
    <w:p w14:paraId="03078EBA" w14:textId="77F461A4" w:rsidR="07569E71" w:rsidRDefault="07569E71" w:rsidP="11282F48">
      <w:pPr>
        <w:pStyle w:val="Rubrik2"/>
      </w:pPr>
      <w:bookmarkStart w:id="16" w:name="_Toc1905249386"/>
      <w:r>
        <w:t>SLUTSATS</w:t>
      </w:r>
      <w:bookmarkEnd w:id="16"/>
    </w:p>
    <w:p w14:paraId="0FCAF77E" w14:textId="08CB213F" w:rsidR="07569E71" w:rsidRDefault="07569E71" w:rsidP="11282F48">
      <w:r>
        <w:t>Shoppinglistan var ganska enkelt att jobba med tills jag skulle sätta upp det på Railway, vätt inte av vilken orsak men när jag lägger upp på Railway så dupliceras koden vilken sen gör att sidan crasar efter ett tag</w:t>
      </w:r>
      <w:r w:rsidR="5E8D78EE">
        <w:t>.</w:t>
      </w:r>
      <w:r>
        <w:t xml:space="preserve"> </w:t>
      </w:r>
      <w:r w:rsidR="5C64616C">
        <w:t xml:space="preserve">Men annars var det ganska bra. </w:t>
      </w:r>
    </w:p>
    <w:p w14:paraId="77CECCB2" w14:textId="1B7EAF25" w:rsidR="5C64616C" w:rsidRDefault="5C64616C" w:rsidP="11282F48">
      <w:r>
        <w:t xml:space="preserve">En av mina funderingar var att koden dupliceras på grund av att jag hade min tidigare </w:t>
      </w:r>
      <w:r w:rsidR="1D427A77">
        <w:t>app</w:t>
      </w:r>
      <w:r>
        <w:t xml:space="preserve"> som </w:t>
      </w:r>
      <w:r w:rsidR="3C261567">
        <w:t>krasade</w:t>
      </w:r>
      <w:r>
        <w:t xml:space="preserve"> första gången på Railwai och min andra</w:t>
      </w:r>
      <w:r w:rsidR="0A7A0F3D">
        <w:t xml:space="preserve"> app</w:t>
      </w:r>
      <w:r w:rsidR="54907DEC">
        <w:t xml:space="preserve"> som fungerade första gången där jag la upp de på Railway i samma Projektmapp. Jag har tagit bort den som inte fungerade, första a</w:t>
      </w:r>
      <w:r w:rsidR="02FB8374">
        <w:t>ppen, testade läg</w:t>
      </w:r>
      <w:r w:rsidR="507031AF">
        <w:t>g</w:t>
      </w:r>
      <w:r w:rsidR="02FB8374">
        <w:t>a upp igen på Railway men koden fortfarande dupliceras.</w:t>
      </w:r>
      <w:r w:rsidR="049B7EF2">
        <w:t xml:space="preserve"> Det var ganska lät att lägga det upp på ubuntu. </w:t>
      </w:r>
    </w:p>
    <w:p w14:paraId="150E6D91" w14:textId="4B5A9935" w:rsidR="1916E0AF" w:rsidRDefault="1916E0AF" w:rsidP="11282F48">
      <w:pPr>
        <w:pStyle w:val="Rubrik2"/>
      </w:pPr>
      <w:bookmarkStart w:id="17" w:name="_Toc564911651"/>
      <w:r>
        <w:lastRenderedPageBreak/>
        <w:t>Utvärdering</w:t>
      </w:r>
      <w:bookmarkEnd w:id="17"/>
    </w:p>
    <w:p w14:paraId="75A825B6" w14:textId="7967A0A8" w:rsidR="11282F48" w:rsidRDefault="11282F48" w:rsidP="11282F48"/>
    <w:p w14:paraId="17459C2B" w14:textId="3A9546BA" w:rsidR="603B9FE0" w:rsidRDefault="603B9FE0" w:rsidP="11282F48">
      <w:r>
        <w:t>Program</w:t>
      </w:r>
      <w:r w:rsidR="4A55A4A4">
        <w:t>m</w:t>
      </w:r>
      <w:r>
        <w:t xml:space="preserve">era shoppinglistan har utvecklats enligt plan. Det som </w:t>
      </w:r>
      <w:r w:rsidR="1579AC81">
        <w:t>skiljer</w:t>
      </w:r>
      <w:r>
        <w:t xml:space="preserve"> sig är att vi inte </w:t>
      </w:r>
      <w:r w:rsidR="45F4A8DD">
        <w:t>hann implementera funktionaliteter för att markera en vara som köpt och sedan kunna markera köpta varor från en lista.</w:t>
      </w:r>
      <w:r w:rsidR="7E32F7AA">
        <w:t xml:space="preserve"> Detta prioriteras inte mer för att det var en högre komplexitet att fylla in en till dataset </w:t>
      </w:r>
      <w:r w:rsidR="63EC00A7">
        <w:t>med varor som var markerade som köpta och en separat radera vy bara för dessa varor</w:t>
      </w:r>
      <w:r w:rsidR="75162BA9">
        <w:t xml:space="preserve">. Istället prioriteras att alla andra funktioner skulle va fungerande och att appen skulle läggas upp på Railway. </w:t>
      </w:r>
    </w:p>
    <w:p w14:paraId="33016C1E" w14:textId="58E10ECA" w:rsidR="07D5D90B" w:rsidRDefault="07D5D90B" w:rsidP="11282F48">
      <w:r>
        <w:t xml:space="preserve">Programvaran kunde utvecklas med de saknade funktioner för att markera köpta varor samt radera </w:t>
      </w:r>
      <w:r w:rsidR="467ABE3C">
        <w:t xml:space="preserve">de. En framtida utvecklingspotential skulle också vara att kunna välva vem man delar listorna med.  När man skapar en lista </w:t>
      </w:r>
      <w:r w:rsidR="2C33C739">
        <w:t>så borde man se endas sina listor, vy för att dela lista. Detta skulle g</w:t>
      </w:r>
      <w:r w:rsidR="7721A710">
        <w:t xml:space="preserve">öra programmet mer användbar på riktigt då </w:t>
      </w:r>
      <w:r w:rsidR="2F5FF5DE">
        <w:t xml:space="preserve">alla användare </w:t>
      </w:r>
      <w:r w:rsidR="5F216D2F">
        <w:t>inte kommer</w:t>
      </w:r>
      <w:r w:rsidR="2F5FF5DE">
        <w:t xml:space="preserve"> ha tillgång till alla listor. Just nu när man skapar en lista behöver man ange ett namn och antal varor</w:t>
      </w:r>
      <w:r w:rsidR="2C258E1F">
        <w:t>. Det ändas som saknades vid test</w:t>
      </w:r>
      <w:r w:rsidR="629B9097">
        <w:t xml:space="preserve"> </w:t>
      </w:r>
      <w:r w:rsidR="4A84F715">
        <w:t>genomföres</w:t>
      </w:r>
      <w:r w:rsidR="2C258E1F">
        <w:t xml:space="preserve"> var att man kan ange en enhet(</w:t>
      </w:r>
      <w:r w:rsidR="0CAF5642">
        <w:t>stycke</w:t>
      </w:r>
      <w:r w:rsidR="2C258E1F">
        <w:t>,</w:t>
      </w:r>
      <w:r w:rsidR="43C6CF31">
        <w:t xml:space="preserve"> </w:t>
      </w:r>
      <w:r w:rsidR="2C258E1F">
        <w:t>gram eller liter)</w:t>
      </w:r>
    </w:p>
    <w:sectPr w:rsidR="07D5D90B" w:rsidSect="00775486">
      <w:footerReference w:type="default" r:id="rId21"/>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21BBE" w14:textId="77777777" w:rsidR="003069E7" w:rsidRDefault="003069E7" w:rsidP="00C6554A">
      <w:pPr>
        <w:spacing w:before="0" w:after="0" w:line="240" w:lineRule="auto"/>
      </w:pPr>
      <w:r>
        <w:separator/>
      </w:r>
    </w:p>
  </w:endnote>
  <w:endnote w:type="continuationSeparator" w:id="0">
    <w:p w14:paraId="3BA253CC" w14:textId="77777777" w:rsidR="003069E7" w:rsidRDefault="003069E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B22B8" w14:textId="7AC7C9F5" w:rsidR="002163EE" w:rsidRDefault="00ED7C44">
    <w:pPr>
      <w:pStyle w:val="Sidfot"/>
    </w:pPr>
    <w:r>
      <w:rPr>
        <w:lang w:bidi="sv-SE"/>
      </w:rPr>
      <w:t xml:space="preserve">Sidan </w:t>
    </w:r>
    <w:r>
      <w:rPr>
        <w:lang w:bidi="sv-SE"/>
      </w:rPr>
      <w:fldChar w:fldCharType="begin"/>
    </w:r>
    <w:r>
      <w:rPr>
        <w:lang w:bidi="sv-SE"/>
      </w:rPr>
      <w:instrText xml:space="preserve"> PAGE  \* Arabic  \* MERGEFORMAT </w:instrText>
    </w:r>
    <w:r>
      <w:rPr>
        <w:lang w:bidi="sv-SE"/>
      </w:rPr>
      <w:fldChar w:fldCharType="separate"/>
    </w:r>
    <w:r w:rsidR="00F75792">
      <w:rPr>
        <w:noProof/>
        <w:lang w:bidi="sv-SE"/>
      </w:rPr>
      <w:t>3</w:t>
    </w:r>
    <w:r>
      <w:rPr>
        <w:lang w:bidi="sv-S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97607" w14:textId="77777777" w:rsidR="003069E7" w:rsidRDefault="003069E7" w:rsidP="00C6554A">
      <w:pPr>
        <w:spacing w:before="0" w:after="0" w:line="240" w:lineRule="auto"/>
      </w:pPr>
      <w:r>
        <w:separator/>
      </w:r>
    </w:p>
  </w:footnote>
  <w:footnote w:type="continuationSeparator" w:id="0">
    <w:p w14:paraId="15531E34" w14:textId="77777777" w:rsidR="003069E7" w:rsidRDefault="003069E7" w:rsidP="00C6554A">
      <w:pPr>
        <w:spacing w:before="0"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H1axS9vqH7/L8D" int2:id="ocPAmC9f">
      <int2:state int2:value="Rejected" int2:type="LegacyProofing"/>
    </int2:textHash>
    <int2:textHash int2:hashCode="idnYeYXqbIM7VF" int2:id="MKHxCOkb">
      <int2:state int2:value="Rejected" int2:type="LegacyProofing"/>
    </int2:textHash>
    <int2:textHash int2:hashCode="cjP7NoP0CYzQqH" int2:id="jhB9IRot">
      <int2:state int2:value="Rejected" int2:type="LegacyProofing"/>
    </int2:textHash>
    <int2:textHash int2:hashCode="eGdFecQ6MVZQyt" int2:id="RQ2RDJHV">
      <int2:state int2:value="Rejected" int2:type="LegacyProofing"/>
    </int2:textHash>
    <int2:textHash int2:hashCode="xj48HPov9lGtTP" int2:id="qx49bVHw">
      <int2:state int2:value="Rejected" int2:type="LegacyProofing"/>
    </int2:textHash>
    <int2:textHash int2:hashCode="kttktBAy956an0" int2:id="KkjCmBS4">
      <int2:state int2:value="Rejected" int2:type="LegacyProofing"/>
    </int2:textHash>
    <int2:textHash int2:hashCode="UZloy+2YM1Ks10" int2:id="mb2qt5Rg">
      <int2:state int2:value="Rejected" int2:type="LegacyProofing"/>
    </int2:textHash>
    <int2:textHash int2:hashCode="bWSl7j1IdViL/W" int2:id="lt6ehvjZ">
      <int2:state int2:value="Rejected" int2:type="LegacyProofing"/>
    </int2:textHash>
    <int2:textHash int2:hashCode="plR2SyCXQ8Gaaw" int2:id="ShdVuFCr">
      <int2:state int2:value="Rejected" int2:type="LegacyProofing"/>
    </int2:textHash>
    <int2:textHash int2:hashCode="3qNz7PTE4IFHWZ" int2:id="EUzJcvHy">
      <int2:state int2:value="Rejected" int2:type="LegacyProofing"/>
    </int2:textHash>
    <int2:textHash int2:hashCode="QBW1ehQ67FFW/R" int2:id="keEGuB7f">
      <int2:state int2:value="Rejected" int2:type="LegacyProofing"/>
    </int2:textHash>
    <int2:textHash int2:hashCode="1q7AulY7AtH3zd" int2:id="CEhGE8zV">
      <int2:state int2:value="Rejected" int2:type="LegacyProofing"/>
    </int2:textHash>
    <int2:textHash int2:hashCode="7OhvJfYEtMivGi" int2:id="NHzKQJIj">
      <int2:state int2:value="Rejected" int2:type="LegacyProofing"/>
    </int2:textHash>
    <int2:textHash int2:hashCode="3b34NTWj9OPc/V" int2:id="mpbLmepK">
      <int2:state int2:value="Rejected" int2:type="LegacyProofing"/>
    </int2:textHash>
    <int2:textHash int2:hashCode="ZLK20Sv+S6rn2t" int2:id="Gul98Ytr">
      <int2:state int2:value="Rejected" int2:type="LegacyProofing"/>
    </int2:textHash>
    <int2:textHash int2:hashCode="fRBDRz1Vv6kOhT" int2:id="Vb0DmzJN">
      <int2:state int2:value="Rejected" int2:type="LegacyProofing"/>
    </int2:textHash>
    <int2:textHash int2:hashCode="5MhskSzeRDfHNs" int2:id="iXOQic1G">
      <int2:state int2:value="Rejected" int2:type="LegacyProofing"/>
    </int2:textHash>
    <int2:textHash int2:hashCode="JL9o40HOD72SWa" int2:id="mqz209ZC">
      <int2:state int2:value="Rejected" int2:type="LegacyProofing"/>
    </int2:textHash>
    <int2:textHash int2:hashCode="2Js7ybrOGeIW1Z" int2:id="G6oAdJOX">
      <int2:state int2:value="Rejected" int2:type="LegacyProofing"/>
    </int2:textHash>
    <int2:textHash int2:hashCode="dvdH3pEuhoLimi" int2:id="VmLqbOce">
      <int2:state int2:value="Rejected" int2:type="LegacyProofing"/>
    </int2:textHash>
    <int2:textHash int2:hashCode="aUKpkMcrZsNglA" int2:id="tfoZwm5E">
      <int2:state int2:value="Rejected" int2:type="LegacyProofing"/>
    </int2:textHash>
    <int2:textHash int2:hashCode="n1hMUDaXchexGj" int2:id="H2YiKXUO">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Punktlista"/>
      <w:lvlText w:val="−"/>
      <w:lvlJc w:val="left"/>
      <w:pPr>
        <w:ind w:left="720" w:hanging="360"/>
      </w:pPr>
      <w:rPr>
        <w:rFonts w:ascii="Century Gothic" w:hAnsi="Century Gothic" w:hint="default"/>
        <w:color w:val="0D0D0D" w:themeColor="text1" w:themeTint="F2"/>
      </w:rPr>
    </w:lvl>
  </w:abstractNum>
  <w:abstractNum w:abstractNumId="10" w15:restartNumberingAfterBreak="0">
    <w:nsid w:val="000FD573"/>
    <w:multiLevelType w:val="hybridMultilevel"/>
    <w:tmpl w:val="EF367D26"/>
    <w:lvl w:ilvl="0" w:tplc="A21A4506">
      <w:start w:val="1"/>
      <w:numFmt w:val="bullet"/>
      <w:lvlText w:val=""/>
      <w:lvlJc w:val="left"/>
      <w:pPr>
        <w:ind w:left="720" w:hanging="360"/>
      </w:pPr>
      <w:rPr>
        <w:rFonts w:ascii="Symbol" w:hAnsi="Symbol" w:hint="default"/>
      </w:rPr>
    </w:lvl>
    <w:lvl w:ilvl="1" w:tplc="57E8CD46">
      <w:start w:val="1"/>
      <w:numFmt w:val="bullet"/>
      <w:lvlText w:val="o"/>
      <w:lvlJc w:val="left"/>
      <w:pPr>
        <w:ind w:left="1440" w:hanging="360"/>
      </w:pPr>
      <w:rPr>
        <w:rFonts w:ascii="Courier New" w:hAnsi="Courier New" w:hint="default"/>
      </w:rPr>
    </w:lvl>
    <w:lvl w:ilvl="2" w:tplc="7F00C198">
      <w:start w:val="1"/>
      <w:numFmt w:val="bullet"/>
      <w:lvlText w:val=""/>
      <w:lvlJc w:val="left"/>
      <w:pPr>
        <w:ind w:left="2160" w:hanging="360"/>
      </w:pPr>
      <w:rPr>
        <w:rFonts w:ascii="Wingdings" w:hAnsi="Wingdings" w:hint="default"/>
      </w:rPr>
    </w:lvl>
    <w:lvl w:ilvl="3" w:tplc="72FA4196">
      <w:start w:val="1"/>
      <w:numFmt w:val="bullet"/>
      <w:lvlText w:val=""/>
      <w:lvlJc w:val="left"/>
      <w:pPr>
        <w:ind w:left="2880" w:hanging="360"/>
      </w:pPr>
      <w:rPr>
        <w:rFonts w:ascii="Symbol" w:hAnsi="Symbol" w:hint="default"/>
      </w:rPr>
    </w:lvl>
    <w:lvl w:ilvl="4" w:tplc="653C484A">
      <w:start w:val="1"/>
      <w:numFmt w:val="bullet"/>
      <w:lvlText w:val="o"/>
      <w:lvlJc w:val="left"/>
      <w:pPr>
        <w:ind w:left="3600" w:hanging="360"/>
      </w:pPr>
      <w:rPr>
        <w:rFonts w:ascii="Courier New" w:hAnsi="Courier New" w:hint="default"/>
      </w:rPr>
    </w:lvl>
    <w:lvl w:ilvl="5" w:tplc="9C806F74">
      <w:start w:val="1"/>
      <w:numFmt w:val="bullet"/>
      <w:lvlText w:val=""/>
      <w:lvlJc w:val="left"/>
      <w:pPr>
        <w:ind w:left="4320" w:hanging="360"/>
      </w:pPr>
      <w:rPr>
        <w:rFonts w:ascii="Wingdings" w:hAnsi="Wingdings" w:hint="default"/>
      </w:rPr>
    </w:lvl>
    <w:lvl w:ilvl="6" w:tplc="431028DA">
      <w:start w:val="1"/>
      <w:numFmt w:val="bullet"/>
      <w:lvlText w:val=""/>
      <w:lvlJc w:val="left"/>
      <w:pPr>
        <w:ind w:left="5040" w:hanging="360"/>
      </w:pPr>
      <w:rPr>
        <w:rFonts w:ascii="Symbol" w:hAnsi="Symbol" w:hint="default"/>
      </w:rPr>
    </w:lvl>
    <w:lvl w:ilvl="7" w:tplc="B4F218A8">
      <w:start w:val="1"/>
      <w:numFmt w:val="bullet"/>
      <w:lvlText w:val="o"/>
      <w:lvlJc w:val="left"/>
      <w:pPr>
        <w:ind w:left="5760" w:hanging="360"/>
      </w:pPr>
      <w:rPr>
        <w:rFonts w:ascii="Courier New" w:hAnsi="Courier New" w:hint="default"/>
      </w:rPr>
    </w:lvl>
    <w:lvl w:ilvl="8" w:tplc="5336BA2E">
      <w:start w:val="1"/>
      <w:numFmt w:val="bullet"/>
      <w:lvlText w:val=""/>
      <w:lvlJc w:val="left"/>
      <w:pPr>
        <w:ind w:left="6480" w:hanging="360"/>
      </w:pPr>
      <w:rPr>
        <w:rFonts w:ascii="Wingdings" w:hAnsi="Wingdings" w:hint="default"/>
      </w:rPr>
    </w:lvl>
  </w:abstractNum>
  <w:abstractNum w:abstractNumId="11"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6A61EE6"/>
    <w:multiLevelType w:val="multilevel"/>
    <w:tmpl w:val="3FEA4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1E4CD4"/>
    <w:multiLevelType w:val="hybridMultilevel"/>
    <w:tmpl w:val="6A0A960C"/>
    <w:lvl w:ilvl="0" w:tplc="F8B0397E">
      <w:start w:val="1"/>
      <w:numFmt w:val="bullet"/>
      <w:lvlText w:val=""/>
      <w:lvlJc w:val="left"/>
      <w:pPr>
        <w:ind w:left="720" w:hanging="360"/>
      </w:pPr>
      <w:rPr>
        <w:rFonts w:ascii="Symbol" w:hAnsi="Symbol" w:hint="default"/>
      </w:rPr>
    </w:lvl>
    <w:lvl w:ilvl="1" w:tplc="EA50BFF4">
      <w:start w:val="1"/>
      <w:numFmt w:val="bullet"/>
      <w:lvlText w:val="o"/>
      <w:lvlJc w:val="left"/>
      <w:pPr>
        <w:ind w:left="1440" w:hanging="360"/>
      </w:pPr>
      <w:rPr>
        <w:rFonts w:ascii="Courier New" w:hAnsi="Courier New" w:hint="default"/>
      </w:rPr>
    </w:lvl>
    <w:lvl w:ilvl="2" w:tplc="71E038E4">
      <w:start w:val="1"/>
      <w:numFmt w:val="bullet"/>
      <w:lvlText w:val=""/>
      <w:lvlJc w:val="left"/>
      <w:pPr>
        <w:ind w:left="2160" w:hanging="360"/>
      </w:pPr>
      <w:rPr>
        <w:rFonts w:ascii="Wingdings" w:hAnsi="Wingdings" w:hint="default"/>
      </w:rPr>
    </w:lvl>
    <w:lvl w:ilvl="3" w:tplc="F1A2696C">
      <w:start w:val="1"/>
      <w:numFmt w:val="bullet"/>
      <w:lvlText w:val=""/>
      <w:lvlJc w:val="left"/>
      <w:pPr>
        <w:ind w:left="2880" w:hanging="360"/>
      </w:pPr>
      <w:rPr>
        <w:rFonts w:ascii="Symbol" w:hAnsi="Symbol" w:hint="default"/>
      </w:rPr>
    </w:lvl>
    <w:lvl w:ilvl="4" w:tplc="AC2EE868">
      <w:start w:val="1"/>
      <w:numFmt w:val="bullet"/>
      <w:lvlText w:val="o"/>
      <w:lvlJc w:val="left"/>
      <w:pPr>
        <w:ind w:left="3600" w:hanging="360"/>
      </w:pPr>
      <w:rPr>
        <w:rFonts w:ascii="Courier New" w:hAnsi="Courier New" w:hint="default"/>
      </w:rPr>
    </w:lvl>
    <w:lvl w:ilvl="5" w:tplc="9B546056">
      <w:start w:val="1"/>
      <w:numFmt w:val="bullet"/>
      <w:lvlText w:val=""/>
      <w:lvlJc w:val="left"/>
      <w:pPr>
        <w:ind w:left="4320" w:hanging="360"/>
      </w:pPr>
      <w:rPr>
        <w:rFonts w:ascii="Wingdings" w:hAnsi="Wingdings" w:hint="default"/>
      </w:rPr>
    </w:lvl>
    <w:lvl w:ilvl="6" w:tplc="5832EF54">
      <w:start w:val="1"/>
      <w:numFmt w:val="bullet"/>
      <w:lvlText w:val=""/>
      <w:lvlJc w:val="left"/>
      <w:pPr>
        <w:ind w:left="5040" w:hanging="360"/>
      </w:pPr>
      <w:rPr>
        <w:rFonts w:ascii="Symbol" w:hAnsi="Symbol" w:hint="default"/>
      </w:rPr>
    </w:lvl>
    <w:lvl w:ilvl="7" w:tplc="1FBCE1C4">
      <w:start w:val="1"/>
      <w:numFmt w:val="bullet"/>
      <w:lvlText w:val="o"/>
      <w:lvlJc w:val="left"/>
      <w:pPr>
        <w:ind w:left="5760" w:hanging="360"/>
      </w:pPr>
      <w:rPr>
        <w:rFonts w:ascii="Courier New" w:hAnsi="Courier New" w:hint="default"/>
      </w:rPr>
    </w:lvl>
    <w:lvl w:ilvl="8" w:tplc="B4BE6A02">
      <w:start w:val="1"/>
      <w:numFmt w:val="bullet"/>
      <w:lvlText w:val=""/>
      <w:lvlJc w:val="left"/>
      <w:pPr>
        <w:ind w:left="6480" w:hanging="360"/>
      </w:pPr>
      <w:rPr>
        <w:rFonts w:ascii="Wingdings" w:hAnsi="Wingdings" w:hint="default"/>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99131988">
    <w:abstractNumId w:val="14"/>
  </w:num>
  <w:num w:numId="2" w16cid:durableId="1770420703">
    <w:abstractNumId w:val="10"/>
  </w:num>
  <w:num w:numId="3" w16cid:durableId="1319730072">
    <w:abstractNumId w:val="9"/>
  </w:num>
  <w:num w:numId="4" w16cid:durableId="1293631300">
    <w:abstractNumId w:val="8"/>
  </w:num>
  <w:num w:numId="5" w16cid:durableId="1215459263">
    <w:abstractNumId w:val="8"/>
  </w:num>
  <w:num w:numId="6" w16cid:durableId="122161894">
    <w:abstractNumId w:val="9"/>
  </w:num>
  <w:num w:numId="7" w16cid:durableId="211189169">
    <w:abstractNumId w:val="15"/>
  </w:num>
  <w:num w:numId="8" w16cid:durableId="1135682254">
    <w:abstractNumId w:val="11"/>
  </w:num>
  <w:num w:numId="9" w16cid:durableId="1272516829">
    <w:abstractNumId w:val="12"/>
  </w:num>
  <w:num w:numId="10" w16cid:durableId="740058664">
    <w:abstractNumId w:val="7"/>
  </w:num>
  <w:num w:numId="11" w16cid:durableId="1756393642">
    <w:abstractNumId w:val="6"/>
  </w:num>
  <w:num w:numId="12" w16cid:durableId="1714190790">
    <w:abstractNumId w:val="5"/>
  </w:num>
  <w:num w:numId="13" w16cid:durableId="1559777885">
    <w:abstractNumId w:val="4"/>
  </w:num>
  <w:num w:numId="14" w16cid:durableId="361051676">
    <w:abstractNumId w:val="3"/>
  </w:num>
  <w:num w:numId="15" w16cid:durableId="818617648">
    <w:abstractNumId w:val="2"/>
  </w:num>
  <w:num w:numId="16" w16cid:durableId="384909011">
    <w:abstractNumId w:val="1"/>
  </w:num>
  <w:num w:numId="17" w16cid:durableId="415901613">
    <w:abstractNumId w:val="0"/>
  </w:num>
  <w:num w:numId="18" w16cid:durableId="18356103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9E7"/>
    <w:rsid w:val="002554CD"/>
    <w:rsid w:val="00293B83"/>
    <w:rsid w:val="002B4294"/>
    <w:rsid w:val="002C414F"/>
    <w:rsid w:val="003069E7"/>
    <w:rsid w:val="00333D0D"/>
    <w:rsid w:val="0039382C"/>
    <w:rsid w:val="003A61AE"/>
    <w:rsid w:val="004C049F"/>
    <w:rsid w:val="005000E2"/>
    <w:rsid w:val="006A3CE7"/>
    <w:rsid w:val="00775486"/>
    <w:rsid w:val="007923F2"/>
    <w:rsid w:val="008A3075"/>
    <w:rsid w:val="008C2DD9"/>
    <w:rsid w:val="00A64E75"/>
    <w:rsid w:val="00AC15D2"/>
    <w:rsid w:val="00AE549F"/>
    <w:rsid w:val="00C6554A"/>
    <w:rsid w:val="00C9250A"/>
    <w:rsid w:val="00CC79B0"/>
    <w:rsid w:val="00D3561E"/>
    <w:rsid w:val="00E10E8B"/>
    <w:rsid w:val="00E4495D"/>
    <w:rsid w:val="00ED7C44"/>
    <w:rsid w:val="00F3F686"/>
    <w:rsid w:val="00F75792"/>
    <w:rsid w:val="016BD995"/>
    <w:rsid w:val="021372AC"/>
    <w:rsid w:val="0258E1E5"/>
    <w:rsid w:val="02FB8374"/>
    <w:rsid w:val="0412206F"/>
    <w:rsid w:val="045C5F1F"/>
    <w:rsid w:val="046943BC"/>
    <w:rsid w:val="049B7EF2"/>
    <w:rsid w:val="056713B1"/>
    <w:rsid w:val="063FC0A1"/>
    <w:rsid w:val="06E9BBB5"/>
    <w:rsid w:val="07569E71"/>
    <w:rsid w:val="07D5D90B"/>
    <w:rsid w:val="07DB9102"/>
    <w:rsid w:val="091DCB06"/>
    <w:rsid w:val="09ED474B"/>
    <w:rsid w:val="0A7A0F3D"/>
    <w:rsid w:val="0BC93DAB"/>
    <w:rsid w:val="0CAF5642"/>
    <w:rsid w:val="0D58FD39"/>
    <w:rsid w:val="0F1516E1"/>
    <w:rsid w:val="0F93657E"/>
    <w:rsid w:val="11282F48"/>
    <w:rsid w:val="1251FB6D"/>
    <w:rsid w:val="1401C7E4"/>
    <w:rsid w:val="1449A898"/>
    <w:rsid w:val="14E36F8C"/>
    <w:rsid w:val="1579AC81"/>
    <w:rsid w:val="1639E457"/>
    <w:rsid w:val="1767D281"/>
    <w:rsid w:val="176820FD"/>
    <w:rsid w:val="18E577BF"/>
    <w:rsid w:val="1916E0AF"/>
    <w:rsid w:val="1C10E070"/>
    <w:rsid w:val="1D427A77"/>
    <w:rsid w:val="1DD47450"/>
    <w:rsid w:val="1EDEFF3D"/>
    <w:rsid w:val="1FAE2F57"/>
    <w:rsid w:val="20D48990"/>
    <w:rsid w:val="20F58C6A"/>
    <w:rsid w:val="2196BAAF"/>
    <w:rsid w:val="231D2CBC"/>
    <w:rsid w:val="26A2048C"/>
    <w:rsid w:val="282D99C2"/>
    <w:rsid w:val="2970FF29"/>
    <w:rsid w:val="2C182648"/>
    <w:rsid w:val="2C258E1F"/>
    <w:rsid w:val="2C33C739"/>
    <w:rsid w:val="2E67CCE9"/>
    <w:rsid w:val="2F12BDA1"/>
    <w:rsid w:val="2F5FF5DE"/>
    <w:rsid w:val="318E9047"/>
    <w:rsid w:val="319F6DAB"/>
    <w:rsid w:val="31FFC1A3"/>
    <w:rsid w:val="33054C4D"/>
    <w:rsid w:val="331A1B9A"/>
    <w:rsid w:val="333B3E0C"/>
    <w:rsid w:val="356F4D5D"/>
    <w:rsid w:val="36238978"/>
    <w:rsid w:val="36D332C6"/>
    <w:rsid w:val="3A01EE2D"/>
    <w:rsid w:val="3AE541A5"/>
    <w:rsid w:val="3C261567"/>
    <w:rsid w:val="3CC6B13B"/>
    <w:rsid w:val="3D757C44"/>
    <w:rsid w:val="3E80D3FD"/>
    <w:rsid w:val="421DD2F3"/>
    <w:rsid w:val="428B66AE"/>
    <w:rsid w:val="43C6CF31"/>
    <w:rsid w:val="45C30770"/>
    <w:rsid w:val="45F4A8DD"/>
    <w:rsid w:val="467ABE3C"/>
    <w:rsid w:val="475ED7D1"/>
    <w:rsid w:val="485122DC"/>
    <w:rsid w:val="48FF6D8F"/>
    <w:rsid w:val="49310930"/>
    <w:rsid w:val="4A28E4D8"/>
    <w:rsid w:val="4A535D3C"/>
    <w:rsid w:val="4A55A4A4"/>
    <w:rsid w:val="4A84F715"/>
    <w:rsid w:val="4AB4664D"/>
    <w:rsid w:val="4D8AFDFE"/>
    <w:rsid w:val="4DB29D3F"/>
    <w:rsid w:val="4F26CE5F"/>
    <w:rsid w:val="4F6EAF13"/>
    <w:rsid w:val="503CEA5A"/>
    <w:rsid w:val="507031AF"/>
    <w:rsid w:val="52A64FD5"/>
    <w:rsid w:val="54907DEC"/>
    <w:rsid w:val="55B0D55A"/>
    <w:rsid w:val="55E99821"/>
    <w:rsid w:val="56D6C813"/>
    <w:rsid w:val="597DD2D7"/>
    <w:rsid w:val="5A12C35B"/>
    <w:rsid w:val="5B8A0EAA"/>
    <w:rsid w:val="5C64616C"/>
    <w:rsid w:val="5CB57399"/>
    <w:rsid w:val="5DADFE08"/>
    <w:rsid w:val="5E8D78EE"/>
    <w:rsid w:val="5F216D2F"/>
    <w:rsid w:val="603B9FE0"/>
    <w:rsid w:val="6188E4BC"/>
    <w:rsid w:val="629B9097"/>
    <w:rsid w:val="62A2F22E"/>
    <w:rsid w:val="63EC00A7"/>
    <w:rsid w:val="642F4D25"/>
    <w:rsid w:val="65CB1D86"/>
    <w:rsid w:val="65E2D98A"/>
    <w:rsid w:val="666EACA3"/>
    <w:rsid w:val="6736C937"/>
    <w:rsid w:val="697E3FDD"/>
    <w:rsid w:val="6F85A31B"/>
    <w:rsid w:val="712B8B16"/>
    <w:rsid w:val="715E8878"/>
    <w:rsid w:val="71A56D0D"/>
    <w:rsid w:val="741F1BD8"/>
    <w:rsid w:val="75162BA9"/>
    <w:rsid w:val="755181A0"/>
    <w:rsid w:val="76D1AA44"/>
    <w:rsid w:val="7721A710"/>
    <w:rsid w:val="78336599"/>
    <w:rsid w:val="7884B55C"/>
    <w:rsid w:val="7972986E"/>
    <w:rsid w:val="79CF35FA"/>
    <w:rsid w:val="79DC8055"/>
    <w:rsid w:val="7DF339CD"/>
    <w:rsid w:val="7E2B7F59"/>
    <w:rsid w:val="7E32F7AA"/>
    <w:rsid w:val="7EB13EA1"/>
    <w:rsid w:val="7F85B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4B874ED"/>
  <w15:chartTrackingRefBased/>
  <w15:docId w15:val="{27E032C0-A645-4893-A1E3-99C7E04D4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sv-SE"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rPr>
      <w:lang w:val="sv-FI"/>
    </w:rPr>
  </w:style>
  <w:style w:type="paragraph" w:styleId="Rubrik1">
    <w:name w:val="heading 1"/>
    <w:basedOn w:val="Normal"/>
    <w:next w:val="Normal"/>
    <w:link w:val="Rubrik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Rubrik2">
    <w:name w:val="heading 2"/>
    <w:basedOn w:val="Normal"/>
    <w:next w:val="Normal"/>
    <w:link w:val="Rubrik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Rubrik3">
    <w:name w:val="heading 3"/>
    <w:basedOn w:val="Normal"/>
    <w:next w:val="Normal"/>
    <w:link w:val="Rubrik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Rubrik6">
    <w:name w:val="heading 6"/>
    <w:basedOn w:val="Normal"/>
    <w:next w:val="Normal"/>
    <w:link w:val="Rubrik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Rubrik7">
    <w:name w:val="heading 7"/>
    <w:basedOn w:val="Normal"/>
    <w:next w:val="Normal"/>
    <w:link w:val="Rubrik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Rubrik8">
    <w:name w:val="heading 8"/>
    <w:basedOn w:val="Normal"/>
    <w:next w:val="Normal"/>
    <w:link w:val="Rubrik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Rubrik9">
    <w:name w:val="heading 9"/>
    <w:basedOn w:val="Normal"/>
    <w:next w:val="Normal"/>
    <w:link w:val="Rubrik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4"/>
    <w:rsid w:val="00333D0D"/>
    <w:rPr>
      <w:rFonts w:asciiTheme="majorHAnsi" w:eastAsiaTheme="majorEastAsia" w:hAnsiTheme="majorHAnsi" w:cstheme="majorBidi"/>
      <w:color w:val="007789" w:themeColor="accent1" w:themeShade="BF"/>
      <w:sz w:val="32"/>
    </w:rPr>
  </w:style>
  <w:style w:type="character" w:customStyle="1" w:styleId="Rubrik2Char">
    <w:name w:val="Rubrik 2 Char"/>
    <w:basedOn w:val="Standardstycketeckensnitt"/>
    <w:link w:val="Rubrik2"/>
    <w:uiPriority w:val="9"/>
    <w:rsid w:val="00333D0D"/>
    <w:rPr>
      <w:rFonts w:asciiTheme="majorHAnsi" w:eastAsiaTheme="majorEastAsia" w:hAnsiTheme="majorHAnsi" w:cstheme="majorBidi"/>
      <w:caps/>
      <w:color w:val="007789" w:themeColor="accent1" w:themeShade="BF"/>
      <w:sz w:val="24"/>
    </w:rPr>
  </w:style>
  <w:style w:type="paragraph" w:customStyle="1" w:styleId="Kontaktinformation">
    <w:name w:val="Kontaktinformation"/>
    <w:basedOn w:val="Normal"/>
    <w:uiPriority w:val="4"/>
    <w:qFormat/>
    <w:rsid w:val="00C6554A"/>
    <w:pPr>
      <w:spacing w:before="0" w:after="0"/>
      <w:jc w:val="center"/>
    </w:pPr>
  </w:style>
  <w:style w:type="paragraph" w:styleId="Punktlista">
    <w:name w:val="List Bullet"/>
    <w:basedOn w:val="Normal"/>
    <w:uiPriority w:val="10"/>
    <w:unhideWhenUsed/>
    <w:qFormat/>
    <w:rsid w:val="00C6554A"/>
    <w:pPr>
      <w:numPr>
        <w:numId w:val="6"/>
      </w:numPr>
    </w:pPr>
  </w:style>
  <w:style w:type="paragraph" w:styleId="Rubrik">
    <w:name w:val="Title"/>
    <w:basedOn w:val="Normal"/>
    <w:link w:val="Rubrik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RubrikChar">
    <w:name w:val="Rubrik Char"/>
    <w:basedOn w:val="Standardstycketeckensnitt"/>
    <w:link w:val="Rubrik"/>
    <w:uiPriority w:val="2"/>
    <w:rsid w:val="00333D0D"/>
    <w:rPr>
      <w:rFonts w:asciiTheme="majorHAnsi" w:eastAsiaTheme="majorEastAsia" w:hAnsiTheme="majorHAnsi" w:cstheme="majorBidi"/>
      <w:color w:val="007789" w:themeColor="accent1" w:themeShade="BF"/>
      <w:kern w:val="28"/>
      <w:sz w:val="60"/>
    </w:rPr>
  </w:style>
  <w:style w:type="paragraph" w:styleId="Underrubrik">
    <w:name w:val="Subtitle"/>
    <w:basedOn w:val="Normal"/>
    <w:link w:val="Underrubrik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UnderrubrikChar">
    <w:name w:val="Underrubrik Char"/>
    <w:basedOn w:val="Standardstycketeckensnitt"/>
    <w:link w:val="Underrubrik"/>
    <w:uiPriority w:val="3"/>
    <w:rsid w:val="00333D0D"/>
    <w:rPr>
      <w:rFonts w:asciiTheme="majorHAnsi" w:eastAsiaTheme="majorEastAsia" w:hAnsiTheme="majorHAnsi" w:cstheme="majorBidi"/>
      <w:caps/>
      <w:sz w:val="26"/>
    </w:rPr>
  </w:style>
  <w:style w:type="paragraph" w:styleId="Sidfot">
    <w:name w:val="footer"/>
    <w:basedOn w:val="Normal"/>
    <w:link w:val="SidfotChar"/>
    <w:uiPriority w:val="99"/>
    <w:unhideWhenUsed/>
    <w:rsid w:val="00C6554A"/>
    <w:pPr>
      <w:spacing w:before="0" w:after="0" w:line="240" w:lineRule="auto"/>
      <w:jc w:val="right"/>
    </w:pPr>
    <w:rPr>
      <w:caps/>
    </w:rPr>
  </w:style>
  <w:style w:type="character" w:customStyle="1" w:styleId="SidfotChar">
    <w:name w:val="Sidfot Char"/>
    <w:basedOn w:val="Standardstycketeckensnitt"/>
    <w:link w:val="Sidfot"/>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Sidhuvud">
    <w:name w:val="header"/>
    <w:basedOn w:val="Normal"/>
    <w:link w:val="SidhuvudChar"/>
    <w:uiPriority w:val="99"/>
    <w:unhideWhenUsed/>
    <w:rsid w:val="00C6554A"/>
    <w:pPr>
      <w:spacing w:before="0" w:after="0" w:line="240" w:lineRule="auto"/>
    </w:pPr>
  </w:style>
  <w:style w:type="character" w:customStyle="1" w:styleId="SidhuvudChar">
    <w:name w:val="Sidhuvud Char"/>
    <w:basedOn w:val="Standardstycketeckensnitt"/>
    <w:link w:val="Sidhuvud"/>
    <w:uiPriority w:val="99"/>
    <w:rsid w:val="00C6554A"/>
    <w:rPr>
      <w:color w:val="595959" w:themeColor="text1" w:themeTint="A6"/>
      <w:sz w:val="20"/>
      <w:szCs w:val="20"/>
      <w:lang w:eastAsia="ja-JP"/>
    </w:rPr>
  </w:style>
  <w:style w:type="paragraph" w:styleId="Numreradlista">
    <w:name w:val="List Number"/>
    <w:basedOn w:val="Normal"/>
    <w:uiPriority w:val="11"/>
    <w:unhideWhenUsed/>
    <w:qFormat/>
    <w:rsid w:val="00C6554A"/>
    <w:pPr>
      <w:numPr>
        <w:numId w:val="5"/>
      </w:numPr>
      <w:contextualSpacing/>
    </w:pPr>
  </w:style>
  <w:style w:type="character" w:customStyle="1" w:styleId="Rubrik3Char">
    <w:name w:val="Rubrik 3 Char"/>
    <w:basedOn w:val="Standardstycketeckensnitt"/>
    <w:link w:val="Rubrik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Rubrik8Char">
    <w:name w:val="Rubrik 8 Char"/>
    <w:basedOn w:val="Standardstycketeckensnitt"/>
    <w:link w:val="Rubrik8"/>
    <w:uiPriority w:val="9"/>
    <w:semiHidden/>
    <w:rsid w:val="00C6554A"/>
    <w:rPr>
      <w:rFonts w:asciiTheme="majorHAnsi" w:eastAsiaTheme="majorEastAsia" w:hAnsiTheme="majorHAnsi" w:cstheme="majorBidi"/>
      <w:color w:val="272727" w:themeColor="text1" w:themeTint="D8"/>
      <w:szCs w:val="21"/>
    </w:rPr>
  </w:style>
  <w:style w:type="character" w:customStyle="1" w:styleId="Rubrik9Char">
    <w:name w:val="Rubrik 9 Char"/>
    <w:basedOn w:val="Standardstycketeckensnitt"/>
    <w:link w:val="Rubrik9"/>
    <w:uiPriority w:val="9"/>
    <w:semiHidden/>
    <w:rsid w:val="00C6554A"/>
    <w:rPr>
      <w:rFonts w:asciiTheme="majorHAnsi" w:eastAsiaTheme="majorEastAsia" w:hAnsiTheme="majorHAnsi" w:cstheme="majorBidi"/>
      <w:i/>
      <w:iCs/>
      <w:color w:val="272727" w:themeColor="text1" w:themeTint="D8"/>
      <w:szCs w:val="21"/>
    </w:rPr>
  </w:style>
  <w:style w:type="character" w:styleId="Starkbetoning">
    <w:name w:val="Intense Emphasis"/>
    <w:basedOn w:val="Standardstycketeckensnitt"/>
    <w:uiPriority w:val="21"/>
    <w:semiHidden/>
    <w:unhideWhenUsed/>
    <w:qFormat/>
    <w:rsid w:val="00C6554A"/>
    <w:rPr>
      <w:i/>
      <w:iCs/>
      <w:color w:val="007789" w:themeColor="accent1" w:themeShade="BF"/>
    </w:rPr>
  </w:style>
  <w:style w:type="paragraph" w:styleId="Starktcitat">
    <w:name w:val="Intense Quote"/>
    <w:basedOn w:val="Normal"/>
    <w:next w:val="Normal"/>
    <w:link w:val="Starktcitat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StarktcitatChar">
    <w:name w:val="Starkt citat Char"/>
    <w:basedOn w:val="Standardstycketeckensnitt"/>
    <w:link w:val="Starktcitat"/>
    <w:uiPriority w:val="30"/>
    <w:semiHidden/>
    <w:rsid w:val="00C6554A"/>
    <w:rPr>
      <w:i/>
      <w:iCs/>
      <w:color w:val="007789" w:themeColor="accent1" w:themeShade="BF"/>
    </w:rPr>
  </w:style>
  <w:style w:type="character" w:styleId="Starkreferens">
    <w:name w:val="Intense Reference"/>
    <w:basedOn w:val="Standardstycketeckensnitt"/>
    <w:uiPriority w:val="32"/>
    <w:semiHidden/>
    <w:unhideWhenUsed/>
    <w:qFormat/>
    <w:rsid w:val="00C6554A"/>
    <w:rPr>
      <w:b/>
      <w:bCs/>
      <w:caps w:val="0"/>
      <w:smallCaps/>
      <w:color w:val="007789" w:themeColor="accent1" w:themeShade="BF"/>
      <w:spacing w:val="5"/>
    </w:rPr>
  </w:style>
  <w:style w:type="paragraph" w:styleId="Beskrivning">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ngtext">
    <w:name w:val="Balloon Text"/>
    <w:basedOn w:val="Normal"/>
    <w:link w:val="BallongtextChar"/>
    <w:uiPriority w:val="99"/>
    <w:semiHidden/>
    <w:unhideWhenUsed/>
    <w:rsid w:val="00C6554A"/>
    <w:pPr>
      <w:spacing w:before="0"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C6554A"/>
    <w:rPr>
      <w:rFonts w:ascii="Segoe UI" w:hAnsi="Segoe UI" w:cs="Segoe UI"/>
      <w:szCs w:val="18"/>
    </w:rPr>
  </w:style>
  <w:style w:type="paragraph" w:styleId="Indragetstycke">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rdtext3">
    <w:name w:val="Body Text 3"/>
    <w:basedOn w:val="Normal"/>
    <w:link w:val="Brdtext3Char"/>
    <w:uiPriority w:val="99"/>
    <w:semiHidden/>
    <w:unhideWhenUsed/>
    <w:rsid w:val="00C6554A"/>
    <w:pPr>
      <w:spacing w:after="120"/>
    </w:pPr>
    <w:rPr>
      <w:szCs w:val="16"/>
    </w:rPr>
  </w:style>
  <w:style w:type="character" w:customStyle="1" w:styleId="Brdtext3Char">
    <w:name w:val="Brödtext 3 Char"/>
    <w:basedOn w:val="Standardstycketeckensnitt"/>
    <w:link w:val="Brdtext3"/>
    <w:uiPriority w:val="99"/>
    <w:semiHidden/>
    <w:rsid w:val="00C6554A"/>
    <w:rPr>
      <w:szCs w:val="16"/>
    </w:rPr>
  </w:style>
  <w:style w:type="paragraph" w:styleId="Brdtextmedindrag3">
    <w:name w:val="Body Text Indent 3"/>
    <w:basedOn w:val="Normal"/>
    <w:link w:val="Brdtextmedindrag3Char"/>
    <w:uiPriority w:val="99"/>
    <w:semiHidden/>
    <w:unhideWhenUsed/>
    <w:rsid w:val="00C6554A"/>
    <w:pPr>
      <w:spacing w:after="120"/>
      <w:ind w:left="360"/>
    </w:pPr>
    <w:rPr>
      <w:szCs w:val="16"/>
    </w:rPr>
  </w:style>
  <w:style w:type="character" w:customStyle="1" w:styleId="Brdtextmedindrag3Char">
    <w:name w:val="Brödtext med indrag 3 Char"/>
    <w:basedOn w:val="Standardstycketeckensnitt"/>
    <w:link w:val="Brdtextmedindrag3"/>
    <w:uiPriority w:val="99"/>
    <w:semiHidden/>
    <w:rsid w:val="00C6554A"/>
    <w:rPr>
      <w:szCs w:val="16"/>
    </w:rPr>
  </w:style>
  <w:style w:type="character" w:styleId="Kommentarsreferens">
    <w:name w:val="annotation reference"/>
    <w:basedOn w:val="Standardstycketeckensnitt"/>
    <w:uiPriority w:val="99"/>
    <w:semiHidden/>
    <w:unhideWhenUsed/>
    <w:rsid w:val="00C6554A"/>
    <w:rPr>
      <w:sz w:val="22"/>
      <w:szCs w:val="16"/>
    </w:rPr>
  </w:style>
  <w:style w:type="paragraph" w:styleId="Kommentarer">
    <w:name w:val="annotation text"/>
    <w:basedOn w:val="Normal"/>
    <w:link w:val="KommentarerChar"/>
    <w:uiPriority w:val="99"/>
    <w:semiHidden/>
    <w:unhideWhenUsed/>
    <w:rsid w:val="00C6554A"/>
    <w:pPr>
      <w:spacing w:line="240" w:lineRule="auto"/>
    </w:pPr>
    <w:rPr>
      <w:szCs w:val="20"/>
    </w:rPr>
  </w:style>
  <w:style w:type="character" w:customStyle="1" w:styleId="KommentarerChar">
    <w:name w:val="Kommentarer Char"/>
    <w:basedOn w:val="Standardstycketeckensnitt"/>
    <w:link w:val="Kommentarer"/>
    <w:uiPriority w:val="99"/>
    <w:semiHidden/>
    <w:rsid w:val="00C6554A"/>
    <w:rPr>
      <w:szCs w:val="20"/>
    </w:rPr>
  </w:style>
  <w:style w:type="paragraph" w:styleId="Kommentarsmne">
    <w:name w:val="annotation subject"/>
    <w:basedOn w:val="Kommentarer"/>
    <w:next w:val="Kommentarer"/>
    <w:link w:val="KommentarsmneChar"/>
    <w:uiPriority w:val="99"/>
    <w:semiHidden/>
    <w:unhideWhenUsed/>
    <w:rsid w:val="00C6554A"/>
    <w:rPr>
      <w:b/>
      <w:bCs/>
    </w:rPr>
  </w:style>
  <w:style w:type="character" w:customStyle="1" w:styleId="KommentarsmneChar">
    <w:name w:val="Kommentarsämne Char"/>
    <w:basedOn w:val="KommentarerChar"/>
    <w:link w:val="Kommentarsmne"/>
    <w:uiPriority w:val="99"/>
    <w:semiHidden/>
    <w:rsid w:val="00C6554A"/>
    <w:rPr>
      <w:b/>
      <w:bCs/>
      <w:szCs w:val="20"/>
    </w:rPr>
  </w:style>
  <w:style w:type="paragraph" w:styleId="Dokumentversikt">
    <w:name w:val="Document Map"/>
    <w:basedOn w:val="Normal"/>
    <w:link w:val="DokumentversiktChar"/>
    <w:uiPriority w:val="99"/>
    <w:semiHidden/>
    <w:unhideWhenUsed/>
    <w:rsid w:val="00C6554A"/>
    <w:pPr>
      <w:spacing w:before="0" w:after="0" w:line="240" w:lineRule="auto"/>
    </w:pPr>
    <w:rPr>
      <w:rFonts w:ascii="Segoe UI" w:hAnsi="Segoe UI" w:cs="Segoe UI"/>
      <w:szCs w:val="16"/>
    </w:rPr>
  </w:style>
  <w:style w:type="character" w:customStyle="1" w:styleId="DokumentversiktChar">
    <w:name w:val="Dokumentöversikt Char"/>
    <w:basedOn w:val="Standardstycketeckensnitt"/>
    <w:link w:val="Dokumentversikt"/>
    <w:uiPriority w:val="99"/>
    <w:semiHidden/>
    <w:rsid w:val="00C6554A"/>
    <w:rPr>
      <w:rFonts w:ascii="Segoe UI" w:hAnsi="Segoe UI" w:cs="Segoe UI"/>
      <w:szCs w:val="16"/>
    </w:rPr>
  </w:style>
  <w:style w:type="paragraph" w:styleId="Slutnotstext">
    <w:name w:val="endnote text"/>
    <w:basedOn w:val="Normal"/>
    <w:link w:val="SlutnotstextChar"/>
    <w:uiPriority w:val="99"/>
    <w:semiHidden/>
    <w:unhideWhenUsed/>
    <w:rsid w:val="00C6554A"/>
    <w:pPr>
      <w:spacing w:before="0" w:after="0" w:line="240" w:lineRule="auto"/>
    </w:pPr>
    <w:rPr>
      <w:szCs w:val="20"/>
    </w:rPr>
  </w:style>
  <w:style w:type="character" w:customStyle="1" w:styleId="SlutnotstextChar">
    <w:name w:val="Slutnotstext Char"/>
    <w:basedOn w:val="Standardstycketeckensnitt"/>
    <w:link w:val="Slutnotstext"/>
    <w:uiPriority w:val="99"/>
    <w:semiHidden/>
    <w:rsid w:val="00C6554A"/>
    <w:rPr>
      <w:szCs w:val="20"/>
    </w:rPr>
  </w:style>
  <w:style w:type="paragraph" w:styleId="Avsndaradress-brev">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AnvndHyperlnk">
    <w:name w:val="FollowedHyperlink"/>
    <w:basedOn w:val="Standardstycketeckensnitt"/>
    <w:uiPriority w:val="99"/>
    <w:semiHidden/>
    <w:unhideWhenUsed/>
    <w:rsid w:val="00C6554A"/>
    <w:rPr>
      <w:color w:val="007789" w:themeColor="accent1" w:themeShade="BF"/>
      <w:u w:val="single"/>
    </w:rPr>
  </w:style>
  <w:style w:type="paragraph" w:styleId="Fotnotstext">
    <w:name w:val="footnote text"/>
    <w:basedOn w:val="Normal"/>
    <w:link w:val="FotnotstextChar"/>
    <w:uiPriority w:val="99"/>
    <w:semiHidden/>
    <w:unhideWhenUsed/>
    <w:rsid w:val="00C6554A"/>
    <w:pPr>
      <w:spacing w:before="0" w:after="0" w:line="240" w:lineRule="auto"/>
    </w:pPr>
    <w:rPr>
      <w:szCs w:val="20"/>
    </w:rPr>
  </w:style>
  <w:style w:type="character" w:customStyle="1" w:styleId="FotnotstextChar">
    <w:name w:val="Fotnotstext Char"/>
    <w:basedOn w:val="Standardstycketeckensnitt"/>
    <w:link w:val="Fotnotstext"/>
    <w:uiPriority w:val="99"/>
    <w:semiHidden/>
    <w:rsid w:val="00C6554A"/>
    <w:rPr>
      <w:szCs w:val="20"/>
    </w:rPr>
  </w:style>
  <w:style w:type="character" w:styleId="HTML-kod">
    <w:name w:val="HTML Code"/>
    <w:basedOn w:val="Standardstycketeckensnitt"/>
    <w:uiPriority w:val="99"/>
    <w:semiHidden/>
    <w:unhideWhenUsed/>
    <w:rsid w:val="00C6554A"/>
    <w:rPr>
      <w:rFonts w:ascii="Consolas" w:hAnsi="Consolas"/>
      <w:sz w:val="22"/>
      <w:szCs w:val="20"/>
    </w:rPr>
  </w:style>
  <w:style w:type="character" w:styleId="HTML-tangentbord">
    <w:name w:val="HTML Keyboard"/>
    <w:basedOn w:val="Standardstycketeckensnitt"/>
    <w:uiPriority w:val="99"/>
    <w:semiHidden/>
    <w:unhideWhenUsed/>
    <w:rsid w:val="00C6554A"/>
    <w:rPr>
      <w:rFonts w:ascii="Consolas" w:hAnsi="Consolas"/>
      <w:sz w:val="22"/>
      <w:szCs w:val="20"/>
    </w:rPr>
  </w:style>
  <w:style w:type="paragraph" w:styleId="HTML-frformaterad">
    <w:name w:val="HTML Preformatted"/>
    <w:basedOn w:val="Normal"/>
    <w:link w:val="HTML-frformateradChar"/>
    <w:uiPriority w:val="99"/>
    <w:semiHidden/>
    <w:unhideWhenUsed/>
    <w:rsid w:val="00C6554A"/>
    <w:pPr>
      <w:spacing w:before="0" w:after="0" w:line="240" w:lineRule="auto"/>
    </w:pPr>
    <w:rPr>
      <w:rFonts w:ascii="Consolas" w:hAnsi="Consolas"/>
      <w:szCs w:val="20"/>
    </w:rPr>
  </w:style>
  <w:style w:type="character" w:customStyle="1" w:styleId="HTML-frformateradChar">
    <w:name w:val="HTML - förformaterad Char"/>
    <w:basedOn w:val="Standardstycketeckensnitt"/>
    <w:link w:val="HTML-frformaterad"/>
    <w:uiPriority w:val="99"/>
    <w:semiHidden/>
    <w:rsid w:val="00C6554A"/>
    <w:rPr>
      <w:rFonts w:ascii="Consolas" w:hAnsi="Consolas"/>
      <w:szCs w:val="20"/>
    </w:rPr>
  </w:style>
  <w:style w:type="character" w:styleId="HTML-skrivmaskin">
    <w:name w:val="HTML Typewriter"/>
    <w:basedOn w:val="Standardstycketeckensnitt"/>
    <w:uiPriority w:val="99"/>
    <w:semiHidden/>
    <w:unhideWhenUsed/>
    <w:rsid w:val="00C6554A"/>
    <w:rPr>
      <w:rFonts w:ascii="Consolas" w:hAnsi="Consolas"/>
      <w:sz w:val="22"/>
      <w:szCs w:val="20"/>
    </w:rPr>
  </w:style>
  <w:style w:type="character" w:styleId="Hyperlnk">
    <w:name w:val="Hyperlink"/>
    <w:basedOn w:val="Standardstycketeckensnitt"/>
    <w:uiPriority w:val="99"/>
    <w:unhideWhenUsed/>
    <w:rsid w:val="00C6554A"/>
    <w:rPr>
      <w:color w:val="835D00" w:themeColor="accent3" w:themeShade="80"/>
      <w:u w:val="single"/>
    </w:rPr>
  </w:style>
  <w:style w:type="paragraph" w:styleId="Makrotext">
    <w:name w:val="macro"/>
    <w:link w:val="Mak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Char">
    <w:name w:val="Makrotext Char"/>
    <w:basedOn w:val="Standardstycketeckensnitt"/>
    <w:link w:val="Makrotext"/>
    <w:uiPriority w:val="99"/>
    <w:semiHidden/>
    <w:rsid w:val="00C6554A"/>
    <w:rPr>
      <w:rFonts w:ascii="Consolas" w:hAnsi="Consolas"/>
      <w:szCs w:val="20"/>
    </w:rPr>
  </w:style>
  <w:style w:type="character" w:styleId="Platshllartext">
    <w:name w:val="Placeholder Text"/>
    <w:basedOn w:val="Standardstycketeckensnitt"/>
    <w:uiPriority w:val="99"/>
    <w:semiHidden/>
    <w:rsid w:val="00C6554A"/>
    <w:rPr>
      <w:color w:val="595959" w:themeColor="text1" w:themeTint="A6"/>
    </w:rPr>
  </w:style>
  <w:style w:type="paragraph" w:styleId="Oformateradtext">
    <w:name w:val="Plain Text"/>
    <w:basedOn w:val="Normal"/>
    <w:link w:val="OformateradtextChar"/>
    <w:uiPriority w:val="99"/>
    <w:semiHidden/>
    <w:unhideWhenUsed/>
    <w:rsid w:val="00C6554A"/>
    <w:pPr>
      <w:spacing w:before="0" w:after="0" w:line="240" w:lineRule="auto"/>
    </w:pPr>
    <w:rPr>
      <w:rFonts w:ascii="Consolas" w:hAnsi="Consolas"/>
      <w:szCs w:val="21"/>
    </w:rPr>
  </w:style>
  <w:style w:type="character" w:customStyle="1" w:styleId="OformateradtextChar">
    <w:name w:val="Oformaterad text Char"/>
    <w:basedOn w:val="Standardstycketeckensnitt"/>
    <w:link w:val="Oformateradtext"/>
    <w:uiPriority w:val="99"/>
    <w:semiHidden/>
    <w:rsid w:val="00C6554A"/>
    <w:rPr>
      <w:rFonts w:ascii="Consolas" w:hAnsi="Consolas"/>
      <w:szCs w:val="21"/>
    </w:rPr>
  </w:style>
  <w:style w:type="character" w:customStyle="1" w:styleId="Rubrik7Char">
    <w:name w:val="Rubrik 7 Char"/>
    <w:basedOn w:val="Standardstycketeckensnitt"/>
    <w:link w:val="Rubrik7"/>
    <w:uiPriority w:val="9"/>
    <w:semiHidden/>
    <w:rsid w:val="002554CD"/>
    <w:rPr>
      <w:rFonts w:asciiTheme="majorHAnsi" w:eastAsiaTheme="majorEastAsia" w:hAnsiTheme="majorHAnsi" w:cstheme="majorBidi"/>
      <w:i/>
      <w:iCs/>
      <w:color w:val="004F5B" w:themeColor="accent1" w:themeShade="7F"/>
    </w:rPr>
  </w:style>
  <w:style w:type="character" w:customStyle="1" w:styleId="Rubrik6Char">
    <w:name w:val="Rubrik 6 Char"/>
    <w:basedOn w:val="Standardstycketeckensnitt"/>
    <w:link w:val="Rubrik6"/>
    <w:uiPriority w:val="9"/>
    <w:semiHidden/>
    <w:rsid w:val="002554CD"/>
    <w:rPr>
      <w:rFonts w:asciiTheme="majorHAnsi" w:eastAsiaTheme="majorEastAsia" w:hAnsiTheme="majorHAnsi" w:cstheme="majorBidi"/>
      <w:color w:val="004F5B" w:themeColor="accent1" w:themeShade="7F"/>
    </w:rPr>
  </w:style>
  <w:style w:type="table" w:styleId="Tabellrutnt">
    <w:name w:val="Table Grid"/>
    <w:basedOn w:val="Normaltabell"/>
    <w:uiPriority w:val="39"/>
    <w:rsid w:val="003069E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4dekorfrg1">
    <w:name w:val="Grid Table 4 Accent 1"/>
    <w:basedOn w:val="Normaltabell"/>
    <w:uiPriority w:val="49"/>
    <w:rsid w:val="003069E7"/>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insideV w:val="nil"/>
        </w:tcBorders>
        <w:shd w:val="clear" w:color="auto" w:fill="00A0B8" w:themeFill="accent1"/>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paragraph" w:styleId="Innehllsfrteckningsrubrik">
    <w:name w:val="TOC Heading"/>
    <w:basedOn w:val="Rubrik1"/>
    <w:next w:val="Normal"/>
    <w:uiPriority w:val="39"/>
    <w:unhideWhenUsed/>
    <w:qFormat/>
    <w:rsid w:val="007923F2"/>
    <w:pPr>
      <w:spacing w:before="0"/>
      <w:contextualSpacing w:val="0"/>
      <w:outlineLvl w:val="9"/>
    </w:pPr>
    <w:rPr>
      <w:color w:val="00A0B8" w:themeColor="accent1"/>
      <w:sz w:val="30"/>
      <w:szCs w:val="30"/>
      <w:lang w:val="sv-SE" w:eastAsia="ja-JP"/>
    </w:rPr>
  </w:style>
  <w:style w:type="paragraph" w:styleId="Innehll1">
    <w:name w:val="toc 1"/>
    <w:basedOn w:val="Normal"/>
    <w:next w:val="Normal"/>
    <w:autoRedefine/>
    <w:uiPriority w:val="39"/>
    <w:unhideWhenUsed/>
    <w:rsid w:val="007923F2"/>
    <w:pPr>
      <w:spacing w:after="100"/>
    </w:pPr>
    <w:rPr>
      <w:rFonts w:eastAsiaTheme="minorEastAsia"/>
      <w:color w:val="4E5B6F" w:themeColor="text2"/>
      <w:lang w:val="sv-SE" w:eastAsia="ja-JP"/>
    </w:rPr>
  </w:style>
  <w:style w:type="paragraph" w:styleId="Innehll2">
    <w:name w:val="toc 2"/>
    <w:basedOn w:val="Normal"/>
    <w:next w:val="Normal"/>
    <w:autoRedefine/>
    <w:uiPriority w:val="39"/>
    <w:unhideWhenUsed/>
    <w:rsid w:val="007923F2"/>
    <w:pPr>
      <w:spacing w:after="100"/>
      <w:ind w:left="200"/>
    </w:pPr>
    <w:rPr>
      <w:rFonts w:eastAsiaTheme="minorEastAsia"/>
      <w:color w:val="4E5B6F" w:themeColor="text2"/>
      <w:lang w:val="sv-SE" w:eastAsia="ja-JP"/>
    </w:rPr>
  </w:style>
  <w:style w:type="paragraph" w:styleId="Liststycke">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59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jell%20Hansen\AppData\Roaming\Microsoft\Templates\Elevrapport%20med%20omslagsbild.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3C085B923BE485AA9900A23BC623248"/>
        <w:category>
          <w:name w:val="Allmänt"/>
          <w:gallery w:val="placeholder"/>
        </w:category>
        <w:types>
          <w:type w:val="bbPlcHdr"/>
        </w:types>
        <w:behaviors>
          <w:behavior w:val="content"/>
        </w:behaviors>
        <w:guid w:val="{8EE7318A-5C0B-4954-85D5-DE77F9CACABA}"/>
      </w:docPartPr>
      <w:docPartBody>
        <w:p w:rsidR="00FE6C7D" w:rsidRDefault="00B87CDA" w:rsidP="00B87CDA">
          <w:pPr>
            <w:pStyle w:val="A3C085B923BE485AA9900A23BC623248"/>
          </w:pPr>
          <w:r w:rsidRPr="003313E8">
            <w:rPr>
              <w:rStyle w:val="Platshllartext"/>
            </w:rPr>
            <w:t>[Titel]</w:t>
          </w:r>
        </w:p>
      </w:docPartBody>
    </w:docPart>
    <w:docPart>
      <w:docPartPr>
        <w:name w:val="75373EB71FED4809B341F6ED55B25E6E"/>
        <w:category>
          <w:name w:val="Allmänt"/>
          <w:gallery w:val="placeholder"/>
        </w:category>
        <w:types>
          <w:type w:val="bbPlcHdr"/>
        </w:types>
        <w:behaviors>
          <w:behavior w:val="content"/>
        </w:behaviors>
        <w:guid w:val="{7678D3A5-E386-40DB-B66E-941C924C2190}"/>
      </w:docPartPr>
      <w:docPartBody>
        <w:p w:rsidR="00FE6C7D" w:rsidRDefault="00B87CDA" w:rsidP="00B87CDA">
          <w:pPr>
            <w:pStyle w:val="75373EB71FED4809B341F6ED55B25E6E"/>
          </w:pPr>
          <w:r w:rsidRPr="003313E8">
            <w:rPr>
              <w:rStyle w:val="Platshllartext"/>
            </w:rPr>
            <w:t>[Ämne]</w:t>
          </w:r>
        </w:p>
      </w:docPartBody>
    </w:docPart>
    <w:docPart>
      <w:docPartPr>
        <w:name w:val="8F176FCC09564335BC1E40C1F0EC2DD6"/>
        <w:category>
          <w:name w:val="Allmänt"/>
          <w:gallery w:val="placeholder"/>
        </w:category>
        <w:types>
          <w:type w:val="bbPlcHdr"/>
        </w:types>
        <w:behaviors>
          <w:behavior w:val="content"/>
        </w:behaviors>
        <w:guid w:val="{FEB935A6-800E-46EC-AD4D-62E01F8BE54E}"/>
      </w:docPartPr>
      <w:docPartBody>
        <w:p w:rsidR="00FE6C7D" w:rsidRDefault="00B87CDA" w:rsidP="00B87CDA">
          <w:pPr>
            <w:pStyle w:val="8F176FCC09564335BC1E40C1F0EC2DD6"/>
          </w:pPr>
          <w:r w:rsidRPr="003313E8">
            <w:rPr>
              <w:rStyle w:val="Platshllartext"/>
            </w:rPr>
            <w:t>[Författare]</w:t>
          </w:r>
        </w:p>
      </w:docPartBody>
    </w:docPart>
    <w:docPart>
      <w:docPartPr>
        <w:name w:val="1EF99DA7AF5141579B04A5407ABF47DB"/>
        <w:category>
          <w:name w:val="Allmänt"/>
          <w:gallery w:val="placeholder"/>
        </w:category>
        <w:types>
          <w:type w:val="bbPlcHdr"/>
        </w:types>
        <w:behaviors>
          <w:behavior w:val="content"/>
        </w:behaviors>
        <w:guid w:val="{32717249-3100-422C-90E5-19E055D109C0}"/>
      </w:docPartPr>
      <w:docPartBody>
        <w:p w:rsidR="00FE6C7D" w:rsidRDefault="00B87CDA" w:rsidP="00B87CDA">
          <w:pPr>
            <w:pStyle w:val="1EF99DA7AF5141579B04A5407ABF47DB"/>
          </w:pPr>
          <w:r w:rsidRPr="003313E8">
            <w:rPr>
              <w:rStyle w:val="Platshllartext"/>
            </w:rPr>
            <w:t>[Publiceringsdatum]</w:t>
          </w:r>
        </w:p>
      </w:docPartBody>
    </w:docPart>
    <w:docPart>
      <w:docPartPr>
        <w:name w:val="6FEB49C19E864EAF8595A21470FDA7CE"/>
        <w:category>
          <w:name w:val="Allmänt"/>
          <w:gallery w:val="placeholder"/>
        </w:category>
        <w:types>
          <w:type w:val="bbPlcHdr"/>
        </w:types>
        <w:behaviors>
          <w:behavior w:val="content"/>
        </w:behaviors>
        <w:guid w:val="{7638CB32-92E8-4128-83EE-2F542CD645E3}"/>
      </w:docPartPr>
      <w:docPartBody>
        <w:p w:rsidR="00FE6C7D" w:rsidRDefault="00B87CDA" w:rsidP="00B87CDA">
          <w:pPr>
            <w:pStyle w:val="6FEB49C19E864EAF8595A21470FDA7CE"/>
          </w:pPr>
          <w:r w:rsidRPr="007951BE">
            <w:rPr>
              <w:rStyle w:val="Platshllartext"/>
            </w:rPr>
            <w:t>[Företag]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AA6FCB4"/>
    <w:lvl w:ilvl="0">
      <w:start w:val="1"/>
      <w:numFmt w:val="bullet"/>
      <w:pStyle w:val="Punktlista"/>
      <w:lvlText w:val="−"/>
      <w:lvlJc w:val="left"/>
      <w:pPr>
        <w:ind w:left="720" w:hanging="360"/>
      </w:pPr>
      <w:rPr>
        <w:rFonts w:ascii="Century Gothic" w:hAnsi="Century Gothic" w:hint="default"/>
        <w:color w:val="0D0D0D" w:themeColor="text1" w:themeTint="F2"/>
      </w:rPr>
    </w:lvl>
  </w:abstractNum>
  <w:num w:numId="1" w16cid:durableId="191909980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42F"/>
    <w:rsid w:val="0069742F"/>
    <w:rsid w:val="00B87CDA"/>
    <w:rsid w:val="00FE6C7D"/>
  </w:rsids>
  <m:mathPr>
    <m:mathFont m:val="Cambria Math"/>
    <m:brkBin m:val="before"/>
    <m:brkBinSub m:val="--"/>
    <m:smallFrac m:val="0"/>
    <m:dispDef/>
    <m:lMargin m:val="0"/>
    <m:rMargin m:val="0"/>
    <m:defJc m:val="centerGroup"/>
    <m:wrapIndent m:val="1440"/>
    <m:intLim m:val="subSup"/>
    <m:naryLim m:val="undOvr"/>
  </m:mathPr>
  <w:themeFontLang w:val="sv-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FI" w:eastAsia="sv-F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Punktlista">
    <w:name w:val="List Bullet"/>
    <w:basedOn w:val="Normal"/>
    <w:uiPriority w:val="10"/>
    <w:unhideWhenUsed/>
    <w:qFormat/>
    <w:pPr>
      <w:numPr>
        <w:numId w:val="1"/>
      </w:numPr>
      <w:spacing w:before="120" w:after="200" w:line="264" w:lineRule="auto"/>
    </w:pPr>
    <w:rPr>
      <w:rFonts w:eastAsiaTheme="minorHAnsi"/>
      <w:color w:val="595959" w:themeColor="text1" w:themeTint="A6"/>
      <w:lang w:val="sv-SE" w:eastAsia="en-US"/>
    </w:rPr>
  </w:style>
  <w:style w:type="character" w:styleId="Platshllartext">
    <w:name w:val="Placeholder Text"/>
    <w:basedOn w:val="Standardstycketeckensnitt"/>
    <w:uiPriority w:val="99"/>
    <w:semiHidden/>
    <w:rsid w:val="00B87CDA"/>
    <w:rPr>
      <w:color w:val="595959" w:themeColor="text1" w:themeTint="A6"/>
    </w:rPr>
  </w:style>
  <w:style w:type="paragraph" w:customStyle="1" w:styleId="A3C085B923BE485AA9900A23BC623248">
    <w:name w:val="A3C085B923BE485AA9900A23BC623248"/>
    <w:rsid w:val="00B87CDA"/>
    <w:rPr>
      <w:lang w:val="sv-SE" w:eastAsia="sv-SE"/>
    </w:rPr>
  </w:style>
  <w:style w:type="paragraph" w:customStyle="1" w:styleId="75373EB71FED4809B341F6ED55B25E6E">
    <w:name w:val="75373EB71FED4809B341F6ED55B25E6E"/>
    <w:rsid w:val="00B87CDA"/>
    <w:rPr>
      <w:lang w:val="sv-SE" w:eastAsia="sv-SE"/>
    </w:rPr>
  </w:style>
  <w:style w:type="paragraph" w:customStyle="1" w:styleId="8F176FCC09564335BC1E40C1F0EC2DD6">
    <w:name w:val="8F176FCC09564335BC1E40C1F0EC2DD6"/>
    <w:rsid w:val="00B87CDA"/>
    <w:rPr>
      <w:lang w:val="sv-SE" w:eastAsia="sv-SE"/>
    </w:rPr>
  </w:style>
  <w:style w:type="paragraph" w:customStyle="1" w:styleId="1EF99DA7AF5141579B04A5407ABF47DB">
    <w:name w:val="1EF99DA7AF5141579B04A5407ABF47DB"/>
    <w:rsid w:val="00B87CDA"/>
    <w:rPr>
      <w:lang w:val="sv-SE" w:eastAsia="sv-SE"/>
    </w:rPr>
  </w:style>
  <w:style w:type="paragraph" w:customStyle="1" w:styleId="6FEB49C19E864EAF8595A21470FDA7CE">
    <w:name w:val="6FEB49C19E864EAF8595A21470FDA7CE"/>
    <w:rsid w:val="00B87CDA"/>
    <w:rPr>
      <w:lang w:val="sv-SE" w:eastAsia="sv-S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kument" ma:contentTypeID="0x01010067B035B7DE360F49AC1E3E64A7BD4266" ma:contentTypeVersion="9" ma:contentTypeDescription="Skapa ett nytt dokument." ma:contentTypeScope="" ma:versionID="2b15be16484cc4125e56b4bc62a7d78a">
  <xsd:schema xmlns:xsd="http://www.w3.org/2001/XMLSchema" xmlns:xs="http://www.w3.org/2001/XMLSchema" xmlns:p="http://schemas.microsoft.com/office/2006/metadata/properties" xmlns:ns3="e726d1de-8eee-48d4-acc6-11f5952e6685" xmlns:ns4="7afd1d53-ab43-4087-8ee5-8d1641b94b01" targetNamespace="http://schemas.microsoft.com/office/2006/metadata/properties" ma:root="true" ma:fieldsID="07a74a5b6f94ee7a3fc8de3bd0e980eb" ns3:_="" ns4:_="">
    <xsd:import namespace="e726d1de-8eee-48d4-acc6-11f5952e6685"/>
    <xsd:import namespace="7afd1d53-ab43-4087-8ee5-8d1641b94b0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26d1de-8eee-48d4-acc6-11f5952e66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afd1d53-ab43-4087-8ee5-8d1641b94b01" elementFormDefault="qualified">
    <xsd:import namespace="http://schemas.microsoft.com/office/2006/documentManagement/types"/>
    <xsd:import namespace="http://schemas.microsoft.com/office/infopath/2007/PartnerControls"/>
    <xsd:element name="SharedWithUsers" ma:index="14"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at med information" ma:internalName="SharedWithDetails" ma:readOnly="true">
      <xsd:simpleType>
        <xsd:restriction base="dms:Note">
          <xsd:maxLength value="255"/>
        </xsd:restriction>
      </xsd:simpleType>
    </xsd:element>
    <xsd:element name="SharingHintHash" ma:index="16" nillable="true" ma:displayName="Delar tips,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05D6A7-7517-4752-9C01-B6C12B7ADBEC}">
  <ds:schemaRefs>
    <ds:schemaRef ds:uri="http://schemas.openxmlformats.org/officeDocument/2006/bibliography"/>
  </ds:schemaRefs>
</ds:datastoreItem>
</file>

<file path=customXml/itemProps3.xml><?xml version="1.0" encoding="utf-8"?>
<ds:datastoreItem xmlns:ds="http://schemas.openxmlformats.org/officeDocument/2006/customXml" ds:itemID="{6AF996C6-6230-4C78-A109-E12BD19CC87E}">
  <ds:schemaRefs>
    <ds:schemaRef ds:uri="http://www.w3.org/XML/1998/namespace"/>
    <ds:schemaRef ds:uri="e726d1de-8eee-48d4-acc6-11f5952e6685"/>
    <ds:schemaRef ds:uri="7afd1d53-ab43-4087-8ee5-8d1641b94b01"/>
    <ds:schemaRef ds:uri="http://purl.org/dc/terms/"/>
    <ds:schemaRef ds:uri="http://purl.org/dc/elements/1.1/"/>
    <ds:schemaRef ds:uri="http://schemas.microsoft.com/office/2006/documentManagement/types"/>
    <ds:schemaRef ds:uri="http://schemas.microsoft.com/office/2006/metadata/properties"/>
    <ds:schemaRef ds:uri="http://schemas.microsoft.com/office/infopath/2007/PartnerControls"/>
    <ds:schemaRef ds:uri="http://schemas.openxmlformats.org/package/2006/metadata/core-properties"/>
    <ds:schemaRef ds:uri="http://purl.org/dc/dcmitype/"/>
  </ds:schemaRefs>
</ds:datastoreItem>
</file>

<file path=customXml/itemProps4.xml><?xml version="1.0" encoding="utf-8"?>
<ds:datastoreItem xmlns:ds="http://schemas.openxmlformats.org/officeDocument/2006/customXml" ds:itemID="{9DDE923A-1165-4195-99A7-C9E9FBCE00F3}">
  <ds:schemaRefs>
    <ds:schemaRef ds:uri="http://schemas.microsoft.com/sharepoint/v3/contenttype/forms"/>
  </ds:schemaRefs>
</ds:datastoreItem>
</file>

<file path=customXml/itemProps5.xml><?xml version="1.0" encoding="utf-8"?>
<ds:datastoreItem xmlns:ds="http://schemas.openxmlformats.org/officeDocument/2006/customXml" ds:itemID="{7C8AD2E0-D5DF-416D-B6A1-45AF141F7D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26d1de-8eee-48d4-acc6-11f5952e6685"/>
    <ds:schemaRef ds:uri="7afd1d53-ab43-4087-8ee5-8d1641b94b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Elevrapport med omslagsbild.dotx</Template>
  <TotalTime>1</TotalTime>
  <Pages>8</Pages>
  <Words>1068</Words>
  <Characters>5664</Characters>
  <Application>Microsoft Office Word</Application>
  <DocSecurity>0</DocSecurity>
  <Lines>47</Lines>
  <Paragraphs>13</Paragraphs>
  <ScaleCrop>false</ScaleCrop>
  <Company>Ålands Yrkesgymnasium – Itstödperson</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Projektrapport</dc:title>
  <dc:subject>Shopinglista</dc:subject>
  <dc:creator>Eduard Ducar</dc:creator>
  <cp:keywords/>
  <dc:description/>
  <cp:lastModifiedBy>Eduard Ducar</cp:lastModifiedBy>
  <cp:revision>7</cp:revision>
  <dcterms:created xsi:type="dcterms:W3CDTF">2020-06-02T09:29:00Z</dcterms:created>
  <dcterms:modified xsi:type="dcterms:W3CDTF">2023-02-05T17:09:00Z</dcterms:modified>
  <cp:category>Implementering av en Prototyp för Programvaran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0x01010067B035B7DE360F49AC1E3E64A7BD4266</vt:lpwstr>
  </property>
</Properties>
</file>